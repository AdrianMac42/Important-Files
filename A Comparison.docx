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0A" w:rsidRDefault="00441D0A" w:rsidP="00441D0A">
      <w:pPr>
        <w:pStyle w:val="Title"/>
      </w:pPr>
      <w:r>
        <w:t>A Comparison &amp; Evaluation of Different Methods for Applying A.I. in Gaming</w:t>
      </w:r>
    </w:p>
    <w:p w:rsidR="00441D0A" w:rsidRDefault="00441D0A" w:rsidP="00441D0A"/>
    <w:p w:rsidR="00441D0A" w:rsidRDefault="00441D0A" w:rsidP="00441D0A">
      <w:pPr>
        <w:pStyle w:val="Title"/>
      </w:pPr>
      <w:r>
        <w:t>Adrian McCormack</w:t>
      </w:r>
    </w:p>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Default="00F2239C" w:rsidP="00F2239C"/>
    <w:p w:rsidR="00F2239C" w:rsidRPr="00F2239C" w:rsidRDefault="00F2239C" w:rsidP="00F2239C"/>
    <w:p w:rsidR="00F2239C" w:rsidRDefault="00A65B95" w:rsidP="00F2239C">
      <w:pPr>
        <w:pStyle w:val="Title"/>
      </w:pPr>
      <w:r>
        <w:t>BSc. Software Design 2016</w:t>
      </w:r>
      <w:r w:rsidR="00441D0A">
        <w:t>/17</w:t>
      </w:r>
    </w:p>
    <w:p w:rsidR="00F2239C" w:rsidRPr="00F2239C" w:rsidRDefault="00F2239C" w:rsidP="00F2239C">
      <w:pPr>
        <w:pStyle w:val="Title"/>
        <w:sectPr w:rsidR="00F2239C" w:rsidRPr="00F2239C" w:rsidSect="009960B9">
          <w:footerReference w:type="default" r:id="rId8"/>
          <w:headerReference w:type="first" r:id="rId9"/>
          <w:footerReference w:type="first" r:id="rId10"/>
          <w:pgSz w:w="11906" w:h="16838" w:code="9"/>
          <w:pgMar w:top="1440" w:right="1440" w:bottom="1440" w:left="1440" w:header="709" w:footer="709" w:gutter="0"/>
          <w:pgNumType w:fmt="lowerRoman" w:start="2"/>
          <w:cols w:space="708"/>
          <w:vAlign w:val="center"/>
          <w:docGrid w:linePitch="360"/>
        </w:sectPr>
      </w:pPr>
      <w:r>
        <w:t>Athlone Institute of Technology</w:t>
      </w:r>
    </w:p>
    <w:p w:rsidR="00A9691F" w:rsidRDefault="00546CD1" w:rsidP="00546CD1">
      <w:pPr>
        <w:pStyle w:val="Heading5"/>
      </w:pPr>
      <w:bookmarkStart w:id="0" w:name="_Toc406008743"/>
      <w:bookmarkStart w:id="1" w:name="_Toc406051955"/>
      <w:bookmarkStart w:id="2" w:name="_Toc479948376"/>
      <w:r>
        <w:lastRenderedPageBreak/>
        <w:t>Declaration</w:t>
      </w:r>
      <w:bookmarkEnd w:id="0"/>
      <w:bookmarkEnd w:id="1"/>
      <w:bookmarkEnd w:id="2"/>
    </w:p>
    <w:p w:rsidR="00F2239C" w:rsidRDefault="00F2239C" w:rsidP="00F2239C">
      <w:r>
        <w:t>I hereby certify that the material, w</w:t>
      </w:r>
      <w:r w:rsidR="004D7AFA">
        <w:t>hich is submitted in this report</w:t>
      </w:r>
      <w:r>
        <w:t xml:space="preserve"> towards the award of BSc. Software Design, is entirely my own work and has not been submitted for any academic assessment other than part fulfilment of the above named award.</w:t>
      </w:r>
    </w:p>
    <w:p w:rsidR="00F2239C" w:rsidRDefault="00F2239C" w:rsidP="00F2239C">
      <w:r>
        <w:t>Future students may use the m</w:t>
      </w:r>
      <w:r w:rsidR="004D7AFA">
        <w:t>aterial contained in this report</w:t>
      </w:r>
      <w:r>
        <w:t xml:space="preserve"> provided that the source is acknowledged in full.</w:t>
      </w:r>
    </w:p>
    <w:p w:rsidR="00F2239C" w:rsidRDefault="00F2239C" w:rsidP="00F2239C"/>
    <w:p w:rsidR="00F2239C" w:rsidRDefault="00F2239C" w:rsidP="00F2239C">
      <w:r>
        <w:t>Signed…………………………………………….</w:t>
      </w:r>
    </w:p>
    <w:p w:rsidR="00D34921" w:rsidRPr="00D34921" w:rsidRDefault="00F2239C" w:rsidP="00F2239C">
      <w:r>
        <w:t>Date………………………………………………</w:t>
      </w:r>
    </w:p>
    <w:p w:rsidR="00D34921" w:rsidRDefault="00D34921" w:rsidP="00D34921"/>
    <w:p w:rsidR="00D34921" w:rsidRPr="00D34921" w:rsidRDefault="00D34921" w:rsidP="00D34921">
      <w:pPr>
        <w:sectPr w:rsidR="00D34921" w:rsidRPr="00D34921" w:rsidSect="009960B9">
          <w:headerReference w:type="first" r:id="rId11"/>
          <w:footerReference w:type="first" r:id="rId12"/>
          <w:pgSz w:w="11906" w:h="16838" w:code="9"/>
          <w:pgMar w:top="1440" w:right="1440" w:bottom="1440" w:left="1440" w:header="709" w:footer="709" w:gutter="0"/>
          <w:pgNumType w:fmt="lowerRoman" w:start="2"/>
          <w:cols w:space="708"/>
          <w:titlePg/>
          <w:docGrid w:linePitch="360"/>
        </w:sectPr>
      </w:pPr>
    </w:p>
    <w:p w:rsidR="00D51081" w:rsidRDefault="00B64673" w:rsidP="00CB4FDF">
      <w:pPr>
        <w:pStyle w:val="Heading5"/>
        <w:numPr>
          <w:ilvl w:val="4"/>
          <w:numId w:val="1"/>
        </w:numPr>
      </w:pPr>
      <w:bookmarkStart w:id="3" w:name="_Toc405989076"/>
      <w:bookmarkStart w:id="4" w:name="_Toc405989243"/>
      <w:bookmarkStart w:id="5" w:name="_Toc405989481"/>
      <w:bookmarkStart w:id="6" w:name="_Toc406008744"/>
      <w:bookmarkStart w:id="7" w:name="_Toc406051956"/>
      <w:bookmarkStart w:id="8" w:name="_Toc479948377"/>
      <w:r>
        <w:lastRenderedPageBreak/>
        <w:t>Abstrac</w:t>
      </w:r>
      <w:bookmarkEnd w:id="3"/>
      <w:bookmarkEnd w:id="4"/>
      <w:bookmarkEnd w:id="5"/>
      <w:r w:rsidR="00594435">
        <w:t>t</w:t>
      </w:r>
      <w:bookmarkEnd w:id="6"/>
      <w:bookmarkEnd w:id="7"/>
      <w:bookmarkEnd w:id="8"/>
    </w:p>
    <w:p w:rsidR="00D34921" w:rsidRDefault="00D34921" w:rsidP="00D34921"/>
    <w:p w:rsidR="00D34921" w:rsidRDefault="00D34921" w:rsidP="00D34921"/>
    <w:p w:rsidR="00D34921" w:rsidRPr="00D34921" w:rsidRDefault="00D34921" w:rsidP="00D34921">
      <w:pPr>
        <w:sectPr w:rsidR="00D34921" w:rsidRPr="00D34921" w:rsidSect="009960B9">
          <w:pgSz w:w="11906" w:h="16838" w:code="9"/>
          <w:pgMar w:top="1440" w:right="1440" w:bottom="1440" w:left="1440" w:header="709" w:footer="709" w:gutter="0"/>
          <w:pgNumType w:fmt="lowerRoman"/>
          <w:cols w:space="708"/>
          <w:titlePg/>
          <w:docGrid w:linePitch="360"/>
        </w:sectPr>
      </w:pPr>
    </w:p>
    <w:p w:rsidR="00D51081" w:rsidRDefault="00D51081" w:rsidP="00D51081">
      <w:pPr>
        <w:pStyle w:val="Heading5"/>
      </w:pPr>
      <w:bookmarkStart w:id="9" w:name="_Toc406008745"/>
      <w:bookmarkStart w:id="10" w:name="_Toc406051957"/>
      <w:bookmarkStart w:id="11" w:name="_Toc479948378"/>
      <w:r>
        <w:lastRenderedPageBreak/>
        <w:t>Acknowledgements</w:t>
      </w:r>
      <w:bookmarkEnd w:id="9"/>
      <w:bookmarkEnd w:id="10"/>
      <w:bookmarkEnd w:id="11"/>
    </w:p>
    <w:p w:rsidR="00D34921" w:rsidRDefault="00D34921" w:rsidP="00D34921"/>
    <w:p w:rsidR="00D34921" w:rsidRPr="00D34921" w:rsidRDefault="00D34921" w:rsidP="00D34921"/>
    <w:p w:rsidR="00D51081" w:rsidRDefault="00D51081" w:rsidP="00CB4FDF">
      <w:pPr>
        <w:pStyle w:val="Heading5"/>
        <w:numPr>
          <w:ilvl w:val="4"/>
          <w:numId w:val="2"/>
        </w:numPr>
        <w:sectPr w:rsidR="00D51081" w:rsidSect="009960B9">
          <w:pgSz w:w="11906" w:h="16838" w:code="9"/>
          <w:pgMar w:top="1440" w:right="1440" w:bottom="1440" w:left="1440" w:header="709" w:footer="709" w:gutter="0"/>
          <w:pgNumType w:fmt="lowerRoman"/>
          <w:cols w:space="708"/>
          <w:titlePg/>
          <w:docGrid w:linePitch="360"/>
        </w:sectPr>
      </w:pPr>
    </w:p>
    <w:p w:rsidR="000C2516" w:rsidRDefault="000C2516" w:rsidP="00B46CFD">
      <w:pPr>
        <w:pStyle w:val="Heading5"/>
      </w:pPr>
      <w:bookmarkStart w:id="12" w:name="_Toc479948379"/>
      <w:r>
        <w:lastRenderedPageBreak/>
        <w:t>Table of Contents</w:t>
      </w:r>
      <w:bookmarkEnd w:id="12"/>
    </w:p>
    <w:p w:rsidR="00CB46D8" w:rsidRDefault="009C3878">
      <w:pPr>
        <w:pStyle w:val="TOC1"/>
        <w:tabs>
          <w:tab w:val="right" w:leader="dot" w:pos="9016"/>
        </w:tabs>
        <w:rPr>
          <w:rFonts w:asciiTheme="minorHAnsi" w:eastAsiaTheme="minorEastAsia" w:hAnsiTheme="minorHAnsi" w:cstheme="minorBidi"/>
          <w:b w:val="0"/>
          <w:bCs w:val="0"/>
          <w:noProof/>
          <w:sz w:val="22"/>
          <w:szCs w:val="22"/>
          <w:lang w:eastAsia="en-IE"/>
        </w:rPr>
      </w:pPr>
      <w:r>
        <w:rPr>
          <w:b w:val="0"/>
          <w:bCs w:val="0"/>
        </w:rPr>
        <w:fldChar w:fldCharType="begin"/>
      </w:r>
      <w:r>
        <w:rPr>
          <w:b w:val="0"/>
          <w:bCs w:val="0"/>
        </w:rPr>
        <w:instrText xml:space="preserve"> TOC \o "1-2" \h \z \u \t "Heading 5,1,Heading 6,1,Heading 7,2" </w:instrText>
      </w:r>
      <w:r>
        <w:rPr>
          <w:b w:val="0"/>
          <w:bCs w:val="0"/>
        </w:rPr>
        <w:fldChar w:fldCharType="separate"/>
      </w:r>
      <w:hyperlink w:anchor="_Toc479948376" w:history="1">
        <w:r w:rsidR="00CB46D8" w:rsidRPr="00F96630">
          <w:rPr>
            <w:rStyle w:val="Hyperlink"/>
            <w:noProof/>
          </w:rPr>
          <w:t>Declaration</w:t>
        </w:r>
        <w:r w:rsidR="00CB46D8">
          <w:rPr>
            <w:noProof/>
            <w:webHidden/>
          </w:rPr>
          <w:tab/>
        </w:r>
        <w:r w:rsidR="00CB46D8">
          <w:rPr>
            <w:noProof/>
            <w:webHidden/>
          </w:rPr>
          <w:fldChar w:fldCharType="begin"/>
        </w:r>
        <w:r w:rsidR="00CB46D8">
          <w:rPr>
            <w:noProof/>
            <w:webHidden/>
          </w:rPr>
          <w:instrText xml:space="preserve"> PAGEREF _Toc479948376 \h </w:instrText>
        </w:r>
        <w:r w:rsidR="00CB46D8">
          <w:rPr>
            <w:noProof/>
            <w:webHidden/>
          </w:rPr>
        </w:r>
        <w:r w:rsidR="00CB46D8">
          <w:rPr>
            <w:noProof/>
            <w:webHidden/>
          </w:rPr>
          <w:fldChar w:fldCharType="separate"/>
        </w:r>
        <w:r w:rsidR="00CB46D8">
          <w:rPr>
            <w:noProof/>
            <w:webHidden/>
          </w:rPr>
          <w:t>ii</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77" w:history="1">
        <w:r w:rsidR="00CB46D8" w:rsidRPr="00F96630">
          <w:rPr>
            <w:rStyle w:val="Hyperlink"/>
            <w:noProof/>
          </w:rPr>
          <w:t>Abstract</w:t>
        </w:r>
        <w:r w:rsidR="00CB46D8">
          <w:rPr>
            <w:noProof/>
            <w:webHidden/>
          </w:rPr>
          <w:tab/>
        </w:r>
        <w:r w:rsidR="00CB46D8">
          <w:rPr>
            <w:noProof/>
            <w:webHidden/>
          </w:rPr>
          <w:fldChar w:fldCharType="begin"/>
        </w:r>
        <w:r w:rsidR="00CB46D8">
          <w:rPr>
            <w:noProof/>
            <w:webHidden/>
          </w:rPr>
          <w:instrText xml:space="preserve"> PAGEREF _Toc479948377 \h </w:instrText>
        </w:r>
        <w:r w:rsidR="00CB46D8">
          <w:rPr>
            <w:noProof/>
            <w:webHidden/>
          </w:rPr>
        </w:r>
        <w:r w:rsidR="00CB46D8">
          <w:rPr>
            <w:noProof/>
            <w:webHidden/>
          </w:rPr>
          <w:fldChar w:fldCharType="separate"/>
        </w:r>
        <w:r w:rsidR="00CB46D8">
          <w:rPr>
            <w:noProof/>
            <w:webHidden/>
          </w:rPr>
          <w:t>iii</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78" w:history="1">
        <w:r w:rsidR="00CB46D8" w:rsidRPr="00F96630">
          <w:rPr>
            <w:rStyle w:val="Hyperlink"/>
            <w:noProof/>
          </w:rPr>
          <w:t>Acknowledgements</w:t>
        </w:r>
        <w:r w:rsidR="00CB46D8">
          <w:rPr>
            <w:noProof/>
            <w:webHidden/>
          </w:rPr>
          <w:tab/>
        </w:r>
        <w:r w:rsidR="00CB46D8">
          <w:rPr>
            <w:noProof/>
            <w:webHidden/>
          </w:rPr>
          <w:fldChar w:fldCharType="begin"/>
        </w:r>
        <w:r w:rsidR="00CB46D8">
          <w:rPr>
            <w:noProof/>
            <w:webHidden/>
          </w:rPr>
          <w:instrText xml:space="preserve"> PAGEREF _Toc479948378 \h </w:instrText>
        </w:r>
        <w:r w:rsidR="00CB46D8">
          <w:rPr>
            <w:noProof/>
            <w:webHidden/>
          </w:rPr>
        </w:r>
        <w:r w:rsidR="00CB46D8">
          <w:rPr>
            <w:noProof/>
            <w:webHidden/>
          </w:rPr>
          <w:fldChar w:fldCharType="separate"/>
        </w:r>
        <w:r w:rsidR="00CB46D8">
          <w:rPr>
            <w:noProof/>
            <w:webHidden/>
          </w:rPr>
          <w:t>iv</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79" w:history="1">
        <w:r w:rsidR="00CB46D8" w:rsidRPr="00F96630">
          <w:rPr>
            <w:rStyle w:val="Hyperlink"/>
            <w:noProof/>
          </w:rPr>
          <w:t>Table of Contents</w:t>
        </w:r>
        <w:r w:rsidR="00CB46D8">
          <w:rPr>
            <w:noProof/>
            <w:webHidden/>
          </w:rPr>
          <w:tab/>
        </w:r>
        <w:r w:rsidR="00CB46D8">
          <w:rPr>
            <w:noProof/>
            <w:webHidden/>
          </w:rPr>
          <w:fldChar w:fldCharType="begin"/>
        </w:r>
        <w:r w:rsidR="00CB46D8">
          <w:rPr>
            <w:noProof/>
            <w:webHidden/>
          </w:rPr>
          <w:instrText xml:space="preserve"> PAGEREF _Toc479948379 \h </w:instrText>
        </w:r>
        <w:r w:rsidR="00CB46D8">
          <w:rPr>
            <w:noProof/>
            <w:webHidden/>
          </w:rPr>
        </w:r>
        <w:r w:rsidR="00CB46D8">
          <w:rPr>
            <w:noProof/>
            <w:webHidden/>
          </w:rPr>
          <w:fldChar w:fldCharType="separate"/>
        </w:r>
        <w:r w:rsidR="00CB46D8">
          <w:rPr>
            <w:noProof/>
            <w:webHidden/>
          </w:rPr>
          <w:t>v</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0" w:history="1">
        <w:r w:rsidR="00CB46D8" w:rsidRPr="00F96630">
          <w:rPr>
            <w:rStyle w:val="Hyperlink"/>
            <w:noProof/>
          </w:rPr>
          <w:t>List of Tables</w:t>
        </w:r>
        <w:r w:rsidR="00CB46D8">
          <w:rPr>
            <w:noProof/>
            <w:webHidden/>
          </w:rPr>
          <w:tab/>
        </w:r>
        <w:r w:rsidR="00CB46D8">
          <w:rPr>
            <w:noProof/>
            <w:webHidden/>
          </w:rPr>
          <w:fldChar w:fldCharType="begin"/>
        </w:r>
        <w:r w:rsidR="00CB46D8">
          <w:rPr>
            <w:noProof/>
            <w:webHidden/>
          </w:rPr>
          <w:instrText xml:space="preserve"> PAGEREF _Toc479948380 \h </w:instrText>
        </w:r>
        <w:r w:rsidR="00CB46D8">
          <w:rPr>
            <w:noProof/>
            <w:webHidden/>
          </w:rPr>
        </w:r>
        <w:r w:rsidR="00CB46D8">
          <w:rPr>
            <w:noProof/>
            <w:webHidden/>
          </w:rPr>
          <w:fldChar w:fldCharType="separate"/>
        </w:r>
        <w:r w:rsidR="00CB46D8">
          <w:rPr>
            <w:noProof/>
            <w:webHidden/>
          </w:rPr>
          <w:t>vii</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1" w:history="1">
        <w:r w:rsidR="00CB46D8" w:rsidRPr="00F96630">
          <w:rPr>
            <w:rStyle w:val="Hyperlink"/>
            <w:noProof/>
          </w:rPr>
          <w:t>List of Figures</w:t>
        </w:r>
        <w:r w:rsidR="00CB46D8">
          <w:rPr>
            <w:noProof/>
            <w:webHidden/>
          </w:rPr>
          <w:tab/>
        </w:r>
        <w:r w:rsidR="00CB46D8">
          <w:rPr>
            <w:noProof/>
            <w:webHidden/>
          </w:rPr>
          <w:fldChar w:fldCharType="begin"/>
        </w:r>
        <w:r w:rsidR="00CB46D8">
          <w:rPr>
            <w:noProof/>
            <w:webHidden/>
          </w:rPr>
          <w:instrText xml:space="preserve"> PAGEREF _Toc479948381 \h </w:instrText>
        </w:r>
        <w:r w:rsidR="00CB46D8">
          <w:rPr>
            <w:noProof/>
            <w:webHidden/>
          </w:rPr>
        </w:r>
        <w:r w:rsidR="00CB46D8">
          <w:rPr>
            <w:noProof/>
            <w:webHidden/>
          </w:rPr>
          <w:fldChar w:fldCharType="separate"/>
        </w:r>
        <w:r w:rsidR="00CB46D8">
          <w:rPr>
            <w:noProof/>
            <w:webHidden/>
          </w:rPr>
          <w:t>vii</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2" w:history="1">
        <w:r w:rsidR="00CB46D8" w:rsidRPr="00F96630">
          <w:rPr>
            <w:rStyle w:val="Hyperlink"/>
            <w:noProof/>
          </w:rPr>
          <w:t>Chapter 1: Introduction</w:t>
        </w:r>
        <w:r w:rsidR="00CB46D8">
          <w:rPr>
            <w:noProof/>
            <w:webHidden/>
          </w:rPr>
          <w:tab/>
        </w:r>
        <w:r w:rsidR="00CB46D8">
          <w:rPr>
            <w:noProof/>
            <w:webHidden/>
          </w:rPr>
          <w:fldChar w:fldCharType="begin"/>
        </w:r>
        <w:r w:rsidR="00CB46D8">
          <w:rPr>
            <w:noProof/>
            <w:webHidden/>
          </w:rPr>
          <w:instrText xml:space="preserve"> PAGEREF _Toc479948382 \h </w:instrText>
        </w:r>
        <w:r w:rsidR="00CB46D8">
          <w:rPr>
            <w:noProof/>
            <w:webHidden/>
          </w:rPr>
        </w:r>
        <w:r w:rsidR="00CB46D8">
          <w:rPr>
            <w:noProof/>
            <w:webHidden/>
          </w:rPr>
          <w:fldChar w:fldCharType="separate"/>
        </w:r>
        <w:r w:rsidR="00CB46D8">
          <w:rPr>
            <w:noProof/>
            <w:webHidden/>
          </w:rPr>
          <w:t>1</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83" w:history="1">
        <w:r w:rsidR="00CB46D8" w:rsidRPr="00F96630">
          <w:rPr>
            <w:rStyle w:val="Hyperlink"/>
            <w:noProof/>
          </w:rPr>
          <w:t>1.1 Introduction</w:t>
        </w:r>
        <w:r w:rsidR="00CB46D8">
          <w:rPr>
            <w:noProof/>
            <w:webHidden/>
          </w:rPr>
          <w:tab/>
        </w:r>
        <w:r w:rsidR="00CB46D8">
          <w:rPr>
            <w:noProof/>
            <w:webHidden/>
          </w:rPr>
          <w:fldChar w:fldCharType="begin"/>
        </w:r>
        <w:r w:rsidR="00CB46D8">
          <w:rPr>
            <w:noProof/>
            <w:webHidden/>
          </w:rPr>
          <w:instrText xml:space="preserve"> PAGEREF _Toc479948383 \h </w:instrText>
        </w:r>
        <w:r w:rsidR="00CB46D8">
          <w:rPr>
            <w:noProof/>
            <w:webHidden/>
          </w:rPr>
        </w:r>
        <w:r w:rsidR="00CB46D8">
          <w:rPr>
            <w:noProof/>
            <w:webHidden/>
          </w:rPr>
          <w:fldChar w:fldCharType="separate"/>
        </w:r>
        <w:r w:rsidR="00CB46D8">
          <w:rPr>
            <w:noProof/>
            <w:webHidden/>
          </w:rPr>
          <w:t>1</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84" w:history="1">
        <w:r w:rsidR="00CB46D8" w:rsidRPr="00F96630">
          <w:rPr>
            <w:rStyle w:val="Hyperlink"/>
            <w:noProof/>
          </w:rPr>
          <w:t>1.2 Research Aims and Objectives</w:t>
        </w:r>
        <w:r w:rsidR="00CB46D8">
          <w:rPr>
            <w:noProof/>
            <w:webHidden/>
          </w:rPr>
          <w:tab/>
        </w:r>
        <w:r w:rsidR="00CB46D8">
          <w:rPr>
            <w:noProof/>
            <w:webHidden/>
          </w:rPr>
          <w:fldChar w:fldCharType="begin"/>
        </w:r>
        <w:r w:rsidR="00CB46D8">
          <w:rPr>
            <w:noProof/>
            <w:webHidden/>
          </w:rPr>
          <w:instrText xml:space="preserve"> PAGEREF _Toc479948384 \h </w:instrText>
        </w:r>
        <w:r w:rsidR="00CB46D8">
          <w:rPr>
            <w:noProof/>
            <w:webHidden/>
          </w:rPr>
        </w:r>
        <w:r w:rsidR="00CB46D8">
          <w:rPr>
            <w:noProof/>
            <w:webHidden/>
          </w:rPr>
          <w:fldChar w:fldCharType="separate"/>
        </w:r>
        <w:r w:rsidR="00CB46D8">
          <w:rPr>
            <w:noProof/>
            <w:webHidden/>
          </w:rPr>
          <w:t>1</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5" w:history="1">
        <w:r w:rsidR="00CB46D8" w:rsidRPr="00F96630">
          <w:rPr>
            <w:rStyle w:val="Hyperlink"/>
            <w:noProof/>
          </w:rPr>
          <w:t>Chapter 2: Background Research</w:t>
        </w:r>
        <w:r w:rsidR="00CB46D8">
          <w:rPr>
            <w:noProof/>
            <w:webHidden/>
          </w:rPr>
          <w:tab/>
        </w:r>
        <w:r w:rsidR="00CB46D8">
          <w:rPr>
            <w:noProof/>
            <w:webHidden/>
          </w:rPr>
          <w:fldChar w:fldCharType="begin"/>
        </w:r>
        <w:r w:rsidR="00CB46D8">
          <w:rPr>
            <w:noProof/>
            <w:webHidden/>
          </w:rPr>
          <w:instrText xml:space="preserve"> PAGEREF _Toc479948385 \h </w:instrText>
        </w:r>
        <w:r w:rsidR="00CB46D8">
          <w:rPr>
            <w:noProof/>
            <w:webHidden/>
          </w:rPr>
        </w:r>
        <w:r w:rsidR="00CB46D8">
          <w:rPr>
            <w:noProof/>
            <w:webHidden/>
          </w:rPr>
          <w:fldChar w:fldCharType="separate"/>
        </w:r>
        <w:r w:rsidR="00CB46D8">
          <w:rPr>
            <w:noProof/>
            <w:webHidden/>
          </w:rPr>
          <w:t>3</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86" w:history="1">
        <w:r w:rsidR="00CB46D8" w:rsidRPr="00F96630">
          <w:rPr>
            <w:rStyle w:val="Hyperlink"/>
            <w:noProof/>
          </w:rPr>
          <w:t>2.1 Introduction</w:t>
        </w:r>
        <w:r w:rsidR="00CB46D8">
          <w:rPr>
            <w:noProof/>
            <w:webHidden/>
          </w:rPr>
          <w:tab/>
        </w:r>
        <w:r w:rsidR="00CB46D8">
          <w:rPr>
            <w:noProof/>
            <w:webHidden/>
          </w:rPr>
          <w:fldChar w:fldCharType="begin"/>
        </w:r>
        <w:r w:rsidR="00CB46D8">
          <w:rPr>
            <w:noProof/>
            <w:webHidden/>
          </w:rPr>
          <w:instrText xml:space="preserve"> PAGEREF _Toc479948386 \h </w:instrText>
        </w:r>
        <w:r w:rsidR="00CB46D8">
          <w:rPr>
            <w:noProof/>
            <w:webHidden/>
          </w:rPr>
        </w:r>
        <w:r w:rsidR="00CB46D8">
          <w:rPr>
            <w:noProof/>
            <w:webHidden/>
          </w:rPr>
          <w:fldChar w:fldCharType="separate"/>
        </w:r>
        <w:r w:rsidR="00CB46D8">
          <w:rPr>
            <w:noProof/>
            <w:webHidden/>
          </w:rPr>
          <w:t>3</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87" w:history="1">
        <w:r w:rsidR="00CB46D8" w:rsidRPr="00F96630">
          <w:rPr>
            <w:rStyle w:val="Hyperlink"/>
            <w:noProof/>
          </w:rPr>
          <w:t>2.2 A Brief History of A.I. and its Importance in Gaming</w:t>
        </w:r>
        <w:r w:rsidR="00CB46D8">
          <w:rPr>
            <w:noProof/>
            <w:webHidden/>
          </w:rPr>
          <w:tab/>
        </w:r>
        <w:r w:rsidR="00CB46D8">
          <w:rPr>
            <w:noProof/>
            <w:webHidden/>
          </w:rPr>
          <w:fldChar w:fldCharType="begin"/>
        </w:r>
        <w:r w:rsidR="00CB46D8">
          <w:rPr>
            <w:noProof/>
            <w:webHidden/>
          </w:rPr>
          <w:instrText xml:space="preserve"> PAGEREF _Toc479948387 \h </w:instrText>
        </w:r>
        <w:r w:rsidR="00CB46D8">
          <w:rPr>
            <w:noProof/>
            <w:webHidden/>
          </w:rPr>
        </w:r>
        <w:r w:rsidR="00CB46D8">
          <w:rPr>
            <w:noProof/>
            <w:webHidden/>
          </w:rPr>
          <w:fldChar w:fldCharType="separate"/>
        </w:r>
        <w:r w:rsidR="00CB46D8">
          <w:rPr>
            <w:noProof/>
            <w:webHidden/>
          </w:rPr>
          <w:t>3</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88" w:history="1">
        <w:r w:rsidR="00CB46D8" w:rsidRPr="00F96630">
          <w:rPr>
            <w:rStyle w:val="Hyperlink"/>
            <w:noProof/>
          </w:rPr>
          <w:t>2.3 Common AI Strategies Used Today</w:t>
        </w:r>
        <w:r w:rsidR="00CB46D8">
          <w:rPr>
            <w:noProof/>
            <w:webHidden/>
          </w:rPr>
          <w:tab/>
        </w:r>
        <w:r w:rsidR="00CB46D8">
          <w:rPr>
            <w:noProof/>
            <w:webHidden/>
          </w:rPr>
          <w:fldChar w:fldCharType="begin"/>
        </w:r>
        <w:r w:rsidR="00CB46D8">
          <w:rPr>
            <w:noProof/>
            <w:webHidden/>
          </w:rPr>
          <w:instrText xml:space="preserve"> PAGEREF _Toc479948388 \h </w:instrText>
        </w:r>
        <w:r w:rsidR="00CB46D8">
          <w:rPr>
            <w:noProof/>
            <w:webHidden/>
          </w:rPr>
        </w:r>
        <w:r w:rsidR="00CB46D8">
          <w:rPr>
            <w:noProof/>
            <w:webHidden/>
          </w:rPr>
          <w:fldChar w:fldCharType="separate"/>
        </w:r>
        <w:r w:rsidR="00CB46D8">
          <w:rPr>
            <w:noProof/>
            <w:webHidden/>
          </w:rPr>
          <w:t>6</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89" w:history="1">
        <w:r w:rsidR="00CB46D8" w:rsidRPr="00F96630">
          <w:rPr>
            <w:rStyle w:val="Hyperlink"/>
            <w:noProof/>
          </w:rPr>
          <w:t>Chapter 3: System Design</w:t>
        </w:r>
        <w:r w:rsidR="00CB46D8">
          <w:rPr>
            <w:noProof/>
            <w:webHidden/>
          </w:rPr>
          <w:tab/>
        </w:r>
        <w:r w:rsidR="00CB46D8">
          <w:rPr>
            <w:noProof/>
            <w:webHidden/>
          </w:rPr>
          <w:fldChar w:fldCharType="begin"/>
        </w:r>
        <w:r w:rsidR="00CB46D8">
          <w:rPr>
            <w:noProof/>
            <w:webHidden/>
          </w:rPr>
          <w:instrText xml:space="preserve"> PAGEREF _Toc479948389 \h </w:instrText>
        </w:r>
        <w:r w:rsidR="00CB46D8">
          <w:rPr>
            <w:noProof/>
            <w:webHidden/>
          </w:rPr>
        </w:r>
        <w:r w:rsidR="00CB46D8">
          <w:rPr>
            <w:noProof/>
            <w:webHidden/>
          </w:rPr>
          <w:fldChar w:fldCharType="separate"/>
        </w:r>
        <w:r w:rsidR="00CB46D8">
          <w:rPr>
            <w:noProof/>
            <w:webHidden/>
          </w:rPr>
          <w:t>7</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0" w:history="1">
        <w:r w:rsidR="00CB46D8" w:rsidRPr="00F96630">
          <w:rPr>
            <w:rStyle w:val="Hyperlink"/>
            <w:noProof/>
          </w:rPr>
          <w:t>3.1 Introduction</w:t>
        </w:r>
        <w:r w:rsidR="00CB46D8">
          <w:rPr>
            <w:noProof/>
            <w:webHidden/>
          </w:rPr>
          <w:tab/>
        </w:r>
        <w:r w:rsidR="00CB46D8">
          <w:rPr>
            <w:noProof/>
            <w:webHidden/>
          </w:rPr>
          <w:fldChar w:fldCharType="begin"/>
        </w:r>
        <w:r w:rsidR="00CB46D8">
          <w:rPr>
            <w:noProof/>
            <w:webHidden/>
          </w:rPr>
          <w:instrText xml:space="preserve"> PAGEREF _Toc479948390 \h </w:instrText>
        </w:r>
        <w:r w:rsidR="00CB46D8">
          <w:rPr>
            <w:noProof/>
            <w:webHidden/>
          </w:rPr>
        </w:r>
        <w:r w:rsidR="00CB46D8">
          <w:rPr>
            <w:noProof/>
            <w:webHidden/>
          </w:rPr>
          <w:fldChar w:fldCharType="separate"/>
        </w:r>
        <w:r w:rsidR="00CB46D8">
          <w:rPr>
            <w:noProof/>
            <w:webHidden/>
          </w:rPr>
          <w:t>7</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1" w:history="1">
        <w:r w:rsidR="00CB46D8" w:rsidRPr="00F96630">
          <w:rPr>
            <w:rStyle w:val="Hyperlink"/>
            <w:noProof/>
          </w:rPr>
          <w:t>3.2 Requirements</w:t>
        </w:r>
        <w:r w:rsidR="00CB46D8">
          <w:rPr>
            <w:noProof/>
            <w:webHidden/>
          </w:rPr>
          <w:tab/>
        </w:r>
        <w:r w:rsidR="00CB46D8">
          <w:rPr>
            <w:noProof/>
            <w:webHidden/>
          </w:rPr>
          <w:fldChar w:fldCharType="begin"/>
        </w:r>
        <w:r w:rsidR="00CB46D8">
          <w:rPr>
            <w:noProof/>
            <w:webHidden/>
          </w:rPr>
          <w:instrText xml:space="preserve"> PAGEREF _Toc479948391 \h </w:instrText>
        </w:r>
        <w:r w:rsidR="00CB46D8">
          <w:rPr>
            <w:noProof/>
            <w:webHidden/>
          </w:rPr>
        </w:r>
        <w:r w:rsidR="00CB46D8">
          <w:rPr>
            <w:noProof/>
            <w:webHidden/>
          </w:rPr>
          <w:fldChar w:fldCharType="separate"/>
        </w:r>
        <w:r w:rsidR="00CB46D8">
          <w:rPr>
            <w:noProof/>
            <w:webHidden/>
          </w:rPr>
          <w:t>7</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2" w:history="1">
        <w:r w:rsidR="00CB46D8" w:rsidRPr="00F96630">
          <w:rPr>
            <w:rStyle w:val="Hyperlink"/>
            <w:noProof/>
          </w:rPr>
          <w:t>3.3 Architecture</w:t>
        </w:r>
        <w:r w:rsidR="00CB46D8">
          <w:rPr>
            <w:noProof/>
            <w:webHidden/>
          </w:rPr>
          <w:tab/>
        </w:r>
        <w:r w:rsidR="00CB46D8">
          <w:rPr>
            <w:noProof/>
            <w:webHidden/>
          </w:rPr>
          <w:fldChar w:fldCharType="begin"/>
        </w:r>
        <w:r w:rsidR="00CB46D8">
          <w:rPr>
            <w:noProof/>
            <w:webHidden/>
          </w:rPr>
          <w:instrText xml:space="preserve"> PAGEREF _Toc479948392 \h </w:instrText>
        </w:r>
        <w:r w:rsidR="00CB46D8">
          <w:rPr>
            <w:noProof/>
            <w:webHidden/>
          </w:rPr>
        </w:r>
        <w:r w:rsidR="00CB46D8">
          <w:rPr>
            <w:noProof/>
            <w:webHidden/>
          </w:rPr>
          <w:fldChar w:fldCharType="separate"/>
        </w:r>
        <w:r w:rsidR="00CB46D8">
          <w:rPr>
            <w:noProof/>
            <w:webHidden/>
          </w:rPr>
          <w:t>7</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3" w:history="1">
        <w:r w:rsidR="00CB46D8" w:rsidRPr="00F96630">
          <w:rPr>
            <w:rStyle w:val="Hyperlink"/>
            <w:noProof/>
          </w:rPr>
          <w:t>3.4 Design</w:t>
        </w:r>
        <w:r w:rsidR="00CB46D8">
          <w:rPr>
            <w:noProof/>
            <w:webHidden/>
          </w:rPr>
          <w:tab/>
        </w:r>
        <w:r w:rsidR="00CB46D8">
          <w:rPr>
            <w:noProof/>
            <w:webHidden/>
          </w:rPr>
          <w:fldChar w:fldCharType="begin"/>
        </w:r>
        <w:r w:rsidR="00CB46D8">
          <w:rPr>
            <w:noProof/>
            <w:webHidden/>
          </w:rPr>
          <w:instrText xml:space="preserve"> PAGEREF _Toc479948393 \h </w:instrText>
        </w:r>
        <w:r w:rsidR="00CB46D8">
          <w:rPr>
            <w:noProof/>
            <w:webHidden/>
          </w:rPr>
        </w:r>
        <w:r w:rsidR="00CB46D8">
          <w:rPr>
            <w:noProof/>
            <w:webHidden/>
          </w:rPr>
          <w:fldChar w:fldCharType="separate"/>
        </w:r>
        <w:r w:rsidR="00CB46D8">
          <w:rPr>
            <w:noProof/>
            <w:webHidden/>
          </w:rPr>
          <w:t>7</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4" w:history="1">
        <w:r w:rsidR="00CB46D8" w:rsidRPr="00F96630">
          <w:rPr>
            <w:rStyle w:val="Hyperlink"/>
            <w:noProof/>
          </w:rPr>
          <w:t>3.5 Implementation</w:t>
        </w:r>
        <w:r w:rsidR="00CB46D8">
          <w:rPr>
            <w:noProof/>
            <w:webHidden/>
          </w:rPr>
          <w:tab/>
        </w:r>
        <w:r w:rsidR="00CB46D8">
          <w:rPr>
            <w:noProof/>
            <w:webHidden/>
          </w:rPr>
          <w:fldChar w:fldCharType="begin"/>
        </w:r>
        <w:r w:rsidR="00CB46D8">
          <w:rPr>
            <w:noProof/>
            <w:webHidden/>
          </w:rPr>
          <w:instrText xml:space="preserve"> PAGEREF _Toc479948394 \h </w:instrText>
        </w:r>
        <w:r w:rsidR="00CB46D8">
          <w:rPr>
            <w:noProof/>
            <w:webHidden/>
          </w:rPr>
        </w:r>
        <w:r w:rsidR="00CB46D8">
          <w:rPr>
            <w:noProof/>
            <w:webHidden/>
          </w:rPr>
          <w:fldChar w:fldCharType="separate"/>
        </w:r>
        <w:r w:rsidR="00CB46D8">
          <w:rPr>
            <w:noProof/>
            <w:webHidden/>
          </w:rPr>
          <w:t>7</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95" w:history="1">
        <w:r w:rsidR="00CB46D8" w:rsidRPr="00F96630">
          <w:rPr>
            <w:rStyle w:val="Hyperlink"/>
            <w:noProof/>
          </w:rPr>
          <w:t>Chapter 4: Testing and Evaluation</w:t>
        </w:r>
        <w:r w:rsidR="00CB46D8">
          <w:rPr>
            <w:noProof/>
            <w:webHidden/>
          </w:rPr>
          <w:tab/>
        </w:r>
        <w:r w:rsidR="00CB46D8">
          <w:rPr>
            <w:noProof/>
            <w:webHidden/>
          </w:rPr>
          <w:fldChar w:fldCharType="begin"/>
        </w:r>
        <w:r w:rsidR="00CB46D8">
          <w:rPr>
            <w:noProof/>
            <w:webHidden/>
          </w:rPr>
          <w:instrText xml:space="preserve"> PAGEREF _Toc479948395 \h </w:instrText>
        </w:r>
        <w:r w:rsidR="00CB46D8">
          <w:rPr>
            <w:noProof/>
            <w:webHidden/>
          </w:rPr>
        </w:r>
        <w:r w:rsidR="00CB46D8">
          <w:rPr>
            <w:noProof/>
            <w:webHidden/>
          </w:rPr>
          <w:fldChar w:fldCharType="separate"/>
        </w:r>
        <w:r w:rsidR="00CB46D8">
          <w:rPr>
            <w:noProof/>
            <w:webHidden/>
          </w:rPr>
          <w:t>8</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6" w:history="1">
        <w:r w:rsidR="00CB46D8" w:rsidRPr="00F96630">
          <w:rPr>
            <w:rStyle w:val="Hyperlink"/>
            <w:noProof/>
          </w:rPr>
          <w:t>4.1 Introduction</w:t>
        </w:r>
        <w:r w:rsidR="00CB46D8">
          <w:rPr>
            <w:noProof/>
            <w:webHidden/>
          </w:rPr>
          <w:tab/>
        </w:r>
        <w:r w:rsidR="00CB46D8">
          <w:rPr>
            <w:noProof/>
            <w:webHidden/>
          </w:rPr>
          <w:fldChar w:fldCharType="begin"/>
        </w:r>
        <w:r w:rsidR="00CB46D8">
          <w:rPr>
            <w:noProof/>
            <w:webHidden/>
          </w:rPr>
          <w:instrText xml:space="preserve"> PAGEREF _Toc479948396 \h </w:instrText>
        </w:r>
        <w:r w:rsidR="00CB46D8">
          <w:rPr>
            <w:noProof/>
            <w:webHidden/>
          </w:rPr>
        </w:r>
        <w:r w:rsidR="00CB46D8">
          <w:rPr>
            <w:noProof/>
            <w:webHidden/>
          </w:rPr>
          <w:fldChar w:fldCharType="separate"/>
        </w:r>
        <w:r w:rsidR="00CB46D8">
          <w:rPr>
            <w:noProof/>
            <w:webHidden/>
          </w:rPr>
          <w:t>8</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7" w:history="1">
        <w:r w:rsidR="00CB46D8" w:rsidRPr="00F96630">
          <w:rPr>
            <w:rStyle w:val="Hyperlink"/>
            <w:noProof/>
          </w:rPr>
          <w:t>4.2 Testing</w:t>
        </w:r>
        <w:r w:rsidR="00CB46D8">
          <w:rPr>
            <w:noProof/>
            <w:webHidden/>
          </w:rPr>
          <w:tab/>
        </w:r>
        <w:r w:rsidR="00CB46D8">
          <w:rPr>
            <w:noProof/>
            <w:webHidden/>
          </w:rPr>
          <w:fldChar w:fldCharType="begin"/>
        </w:r>
        <w:r w:rsidR="00CB46D8">
          <w:rPr>
            <w:noProof/>
            <w:webHidden/>
          </w:rPr>
          <w:instrText xml:space="preserve"> PAGEREF _Toc479948397 \h </w:instrText>
        </w:r>
        <w:r w:rsidR="00CB46D8">
          <w:rPr>
            <w:noProof/>
            <w:webHidden/>
          </w:rPr>
        </w:r>
        <w:r w:rsidR="00CB46D8">
          <w:rPr>
            <w:noProof/>
            <w:webHidden/>
          </w:rPr>
          <w:fldChar w:fldCharType="separate"/>
        </w:r>
        <w:r w:rsidR="00CB46D8">
          <w:rPr>
            <w:noProof/>
            <w:webHidden/>
          </w:rPr>
          <w:t>8</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398" w:history="1">
        <w:r w:rsidR="00CB46D8" w:rsidRPr="00F96630">
          <w:rPr>
            <w:rStyle w:val="Hyperlink"/>
            <w:noProof/>
          </w:rPr>
          <w:t>4.3 Evaluation</w:t>
        </w:r>
        <w:r w:rsidR="00CB46D8">
          <w:rPr>
            <w:noProof/>
            <w:webHidden/>
          </w:rPr>
          <w:tab/>
        </w:r>
        <w:r w:rsidR="00CB46D8">
          <w:rPr>
            <w:noProof/>
            <w:webHidden/>
          </w:rPr>
          <w:fldChar w:fldCharType="begin"/>
        </w:r>
        <w:r w:rsidR="00CB46D8">
          <w:rPr>
            <w:noProof/>
            <w:webHidden/>
          </w:rPr>
          <w:instrText xml:space="preserve"> PAGEREF _Toc479948398 \h </w:instrText>
        </w:r>
        <w:r w:rsidR="00CB46D8">
          <w:rPr>
            <w:noProof/>
            <w:webHidden/>
          </w:rPr>
        </w:r>
        <w:r w:rsidR="00CB46D8">
          <w:rPr>
            <w:noProof/>
            <w:webHidden/>
          </w:rPr>
          <w:fldChar w:fldCharType="separate"/>
        </w:r>
        <w:r w:rsidR="00CB46D8">
          <w:rPr>
            <w:noProof/>
            <w:webHidden/>
          </w:rPr>
          <w:t>8</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399" w:history="1">
        <w:r w:rsidR="00CB46D8" w:rsidRPr="00F96630">
          <w:rPr>
            <w:rStyle w:val="Hyperlink"/>
            <w:noProof/>
          </w:rPr>
          <w:t>Chapter 5: Conclusions</w:t>
        </w:r>
        <w:r w:rsidR="00CB46D8">
          <w:rPr>
            <w:noProof/>
            <w:webHidden/>
          </w:rPr>
          <w:tab/>
        </w:r>
        <w:r w:rsidR="00CB46D8">
          <w:rPr>
            <w:noProof/>
            <w:webHidden/>
          </w:rPr>
          <w:fldChar w:fldCharType="begin"/>
        </w:r>
        <w:r w:rsidR="00CB46D8">
          <w:rPr>
            <w:noProof/>
            <w:webHidden/>
          </w:rPr>
          <w:instrText xml:space="preserve"> PAGEREF _Toc479948399 \h </w:instrText>
        </w:r>
        <w:r w:rsidR="00CB46D8">
          <w:rPr>
            <w:noProof/>
            <w:webHidden/>
          </w:rPr>
        </w:r>
        <w:r w:rsidR="00CB46D8">
          <w:rPr>
            <w:noProof/>
            <w:webHidden/>
          </w:rPr>
          <w:fldChar w:fldCharType="separate"/>
        </w:r>
        <w:r w:rsidR="00CB46D8">
          <w:rPr>
            <w:noProof/>
            <w:webHidden/>
          </w:rPr>
          <w:t>9</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400" w:history="1">
        <w:r w:rsidR="00CB46D8" w:rsidRPr="00F96630">
          <w:rPr>
            <w:rStyle w:val="Hyperlink"/>
            <w:noProof/>
          </w:rPr>
          <w:t>5.1 Introduction</w:t>
        </w:r>
        <w:r w:rsidR="00CB46D8">
          <w:rPr>
            <w:noProof/>
            <w:webHidden/>
          </w:rPr>
          <w:tab/>
        </w:r>
        <w:r w:rsidR="00CB46D8">
          <w:rPr>
            <w:noProof/>
            <w:webHidden/>
          </w:rPr>
          <w:fldChar w:fldCharType="begin"/>
        </w:r>
        <w:r w:rsidR="00CB46D8">
          <w:rPr>
            <w:noProof/>
            <w:webHidden/>
          </w:rPr>
          <w:instrText xml:space="preserve"> PAGEREF _Toc479948400 \h </w:instrText>
        </w:r>
        <w:r w:rsidR="00CB46D8">
          <w:rPr>
            <w:noProof/>
            <w:webHidden/>
          </w:rPr>
        </w:r>
        <w:r w:rsidR="00CB46D8">
          <w:rPr>
            <w:noProof/>
            <w:webHidden/>
          </w:rPr>
          <w:fldChar w:fldCharType="separate"/>
        </w:r>
        <w:r w:rsidR="00CB46D8">
          <w:rPr>
            <w:noProof/>
            <w:webHidden/>
          </w:rPr>
          <w:t>9</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401" w:history="1">
        <w:r w:rsidR="00CB46D8" w:rsidRPr="00F96630">
          <w:rPr>
            <w:rStyle w:val="Hyperlink"/>
            <w:noProof/>
          </w:rPr>
          <w:t>5.2 Reflection</w:t>
        </w:r>
        <w:r w:rsidR="00CB46D8">
          <w:rPr>
            <w:noProof/>
            <w:webHidden/>
          </w:rPr>
          <w:tab/>
        </w:r>
        <w:r w:rsidR="00CB46D8">
          <w:rPr>
            <w:noProof/>
            <w:webHidden/>
          </w:rPr>
          <w:fldChar w:fldCharType="begin"/>
        </w:r>
        <w:r w:rsidR="00CB46D8">
          <w:rPr>
            <w:noProof/>
            <w:webHidden/>
          </w:rPr>
          <w:instrText xml:space="preserve"> PAGEREF _Toc479948401 \h </w:instrText>
        </w:r>
        <w:r w:rsidR="00CB46D8">
          <w:rPr>
            <w:noProof/>
            <w:webHidden/>
          </w:rPr>
        </w:r>
        <w:r w:rsidR="00CB46D8">
          <w:rPr>
            <w:noProof/>
            <w:webHidden/>
          </w:rPr>
          <w:fldChar w:fldCharType="separate"/>
        </w:r>
        <w:r w:rsidR="00CB46D8">
          <w:rPr>
            <w:noProof/>
            <w:webHidden/>
          </w:rPr>
          <w:t>9</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402" w:history="1">
        <w:r w:rsidR="00CB46D8" w:rsidRPr="00F96630">
          <w:rPr>
            <w:rStyle w:val="Hyperlink"/>
            <w:noProof/>
          </w:rPr>
          <w:t>5.3 Recommendations</w:t>
        </w:r>
        <w:r w:rsidR="00CB46D8">
          <w:rPr>
            <w:noProof/>
            <w:webHidden/>
          </w:rPr>
          <w:tab/>
        </w:r>
        <w:r w:rsidR="00CB46D8">
          <w:rPr>
            <w:noProof/>
            <w:webHidden/>
          </w:rPr>
          <w:fldChar w:fldCharType="begin"/>
        </w:r>
        <w:r w:rsidR="00CB46D8">
          <w:rPr>
            <w:noProof/>
            <w:webHidden/>
          </w:rPr>
          <w:instrText xml:space="preserve"> PAGEREF _Toc479948402 \h </w:instrText>
        </w:r>
        <w:r w:rsidR="00CB46D8">
          <w:rPr>
            <w:noProof/>
            <w:webHidden/>
          </w:rPr>
        </w:r>
        <w:r w:rsidR="00CB46D8">
          <w:rPr>
            <w:noProof/>
            <w:webHidden/>
          </w:rPr>
          <w:fldChar w:fldCharType="separate"/>
        </w:r>
        <w:r w:rsidR="00CB46D8">
          <w:rPr>
            <w:noProof/>
            <w:webHidden/>
          </w:rPr>
          <w:t>9</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3" w:history="1">
        <w:r w:rsidR="00CB46D8" w:rsidRPr="00F96630">
          <w:rPr>
            <w:rStyle w:val="Hyperlink"/>
            <w:noProof/>
          </w:rPr>
          <w:t>References</w:t>
        </w:r>
        <w:r w:rsidR="00CB46D8">
          <w:rPr>
            <w:noProof/>
            <w:webHidden/>
          </w:rPr>
          <w:tab/>
        </w:r>
        <w:r w:rsidR="00CB46D8">
          <w:rPr>
            <w:noProof/>
            <w:webHidden/>
          </w:rPr>
          <w:fldChar w:fldCharType="begin"/>
        </w:r>
        <w:r w:rsidR="00CB46D8">
          <w:rPr>
            <w:noProof/>
            <w:webHidden/>
          </w:rPr>
          <w:instrText xml:space="preserve"> PAGEREF _Toc479948403 \h </w:instrText>
        </w:r>
        <w:r w:rsidR="00CB46D8">
          <w:rPr>
            <w:noProof/>
            <w:webHidden/>
          </w:rPr>
        </w:r>
        <w:r w:rsidR="00CB46D8">
          <w:rPr>
            <w:noProof/>
            <w:webHidden/>
          </w:rPr>
          <w:fldChar w:fldCharType="separate"/>
        </w:r>
        <w:r w:rsidR="00CB46D8">
          <w:rPr>
            <w:noProof/>
            <w:webHidden/>
          </w:rPr>
          <w:t>10</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4" w:history="1">
        <w:r w:rsidR="00CB46D8" w:rsidRPr="00F96630">
          <w:rPr>
            <w:rStyle w:val="Hyperlink"/>
            <w:noProof/>
          </w:rPr>
          <w:t>Glossary</w:t>
        </w:r>
        <w:r w:rsidR="00CB46D8">
          <w:rPr>
            <w:noProof/>
            <w:webHidden/>
          </w:rPr>
          <w:tab/>
        </w:r>
        <w:r w:rsidR="00CB46D8">
          <w:rPr>
            <w:noProof/>
            <w:webHidden/>
          </w:rPr>
          <w:fldChar w:fldCharType="begin"/>
        </w:r>
        <w:r w:rsidR="00CB46D8">
          <w:rPr>
            <w:noProof/>
            <w:webHidden/>
          </w:rPr>
          <w:instrText xml:space="preserve"> PAGEREF _Toc479948404 \h </w:instrText>
        </w:r>
        <w:r w:rsidR="00CB46D8">
          <w:rPr>
            <w:noProof/>
            <w:webHidden/>
          </w:rPr>
        </w:r>
        <w:r w:rsidR="00CB46D8">
          <w:rPr>
            <w:noProof/>
            <w:webHidden/>
          </w:rPr>
          <w:fldChar w:fldCharType="separate"/>
        </w:r>
        <w:r w:rsidR="00CB46D8">
          <w:rPr>
            <w:noProof/>
            <w:webHidden/>
          </w:rPr>
          <w:t>11</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5" w:history="1">
        <w:r w:rsidR="00CB46D8" w:rsidRPr="00F96630">
          <w:rPr>
            <w:rStyle w:val="Hyperlink"/>
            <w:noProof/>
          </w:rPr>
          <w:t>List of Abbreviations</w:t>
        </w:r>
        <w:r w:rsidR="00CB46D8">
          <w:rPr>
            <w:noProof/>
            <w:webHidden/>
          </w:rPr>
          <w:tab/>
        </w:r>
        <w:r w:rsidR="00CB46D8">
          <w:rPr>
            <w:noProof/>
            <w:webHidden/>
          </w:rPr>
          <w:fldChar w:fldCharType="begin"/>
        </w:r>
        <w:r w:rsidR="00CB46D8">
          <w:rPr>
            <w:noProof/>
            <w:webHidden/>
          </w:rPr>
          <w:instrText xml:space="preserve"> PAGEREF _Toc479948405 \h </w:instrText>
        </w:r>
        <w:r w:rsidR="00CB46D8">
          <w:rPr>
            <w:noProof/>
            <w:webHidden/>
          </w:rPr>
        </w:r>
        <w:r w:rsidR="00CB46D8">
          <w:rPr>
            <w:noProof/>
            <w:webHidden/>
          </w:rPr>
          <w:fldChar w:fldCharType="separate"/>
        </w:r>
        <w:r w:rsidR="00CB46D8">
          <w:rPr>
            <w:noProof/>
            <w:webHidden/>
          </w:rPr>
          <w:t>12</w:t>
        </w:r>
        <w:r w:rsidR="00CB46D8">
          <w:rPr>
            <w:noProof/>
            <w:webHidden/>
          </w:rPr>
          <w:fldChar w:fldCharType="end"/>
        </w:r>
      </w:hyperlink>
    </w:p>
    <w:p w:rsidR="00CB46D8" w:rsidRDefault="00C9707A">
      <w:pPr>
        <w:pStyle w:val="TOC1"/>
        <w:tabs>
          <w:tab w:val="right" w:leader="dot" w:pos="9016"/>
        </w:tabs>
        <w:rPr>
          <w:rFonts w:asciiTheme="minorHAnsi" w:eastAsiaTheme="minorEastAsia" w:hAnsiTheme="minorHAnsi" w:cstheme="minorBidi"/>
          <w:b w:val="0"/>
          <w:bCs w:val="0"/>
          <w:noProof/>
          <w:sz w:val="22"/>
          <w:szCs w:val="22"/>
          <w:lang w:eastAsia="en-IE"/>
        </w:rPr>
      </w:pPr>
      <w:hyperlink w:anchor="_Toc479948406" w:history="1">
        <w:r w:rsidR="00CB46D8" w:rsidRPr="00F96630">
          <w:rPr>
            <w:rStyle w:val="Hyperlink"/>
            <w:noProof/>
          </w:rPr>
          <w:t>Appendix A: Appendix Title uses ‘Heading 6’</w:t>
        </w:r>
        <w:r w:rsidR="00CB46D8">
          <w:rPr>
            <w:noProof/>
            <w:webHidden/>
          </w:rPr>
          <w:tab/>
        </w:r>
        <w:r w:rsidR="00CB46D8">
          <w:rPr>
            <w:noProof/>
            <w:webHidden/>
          </w:rPr>
          <w:fldChar w:fldCharType="begin"/>
        </w:r>
        <w:r w:rsidR="00CB46D8">
          <w:rPr>
            <w:noProof/>
            <w:webHidden/>
          </w:rPr>
          <w:instrText xml:space="preserve"> PAGEREF _Toc479948406 \h </w:instrText>
        </w:r>
        <w:r w:rsidR="00CB46D8">
          <w:rPr>
            <w:noProof/>
            <w:webHidden/>
          </w:rPr>
        </w:r>
        <w:r w:rsidR="00CB46D8">
          <w:rPr>
            <w:noProof/>
            <w:webHidden/>
          </w:rPr>
          <w:fldChar w:fldCharType="separate"/>
        </w:r>
        <w:r w:rsidR="00CB46D8">
          <w:rPr>
            <w:noProof/>
            <w:webHidden/>
          </w:rPr>
          <w:t>13</w:t>
        </w:r>
        <w:r w:rsidR="00CB46D8">
          <w:rPr>
            <w:noProof/>
            <w:webHidden/>
          </w:rPr>
          <w:fldChar w:fldCharType="end"/>
        </w:r>
      </w:hyperlink>
    </w:p>
    <w:p w:rsidR="00CB46D8" w:rsidRDefault="00C9707A">
      <w:pPr>
        <w:pStyle w:val="TOC2"/>
        <w:tabs>
          <w:tab w:val="right" w:leader="dot" w:pos="9016"/>
        </w:tabs>
        <w:rPr>
          <w:rFonts w:asciiTheme="minorHAnsi" w:eastAsiaTheme="minorEastAsia" w:hAnsiTheme="minorHAnsi" w:cstheme="minorBidi"/>
          <w:bCs w:val="0"/>
          <w:noProof/>
          <w:sz w:val="22"/>
          <w:szCs w:val="22"/>
          <w:lang w:eastAsia="en-IE"/>
        </w:rPr>
      </w:pPr>
      <w:hyperlink w:anchor="_Toc479948407" w:history="1">
        <w:r w:rsidR="00CB46D8" w:rsidRPr="00F96630">
          <w:rPr>
            <w:rStyle w:val="Hyperlink"/>
            <w:noProof/>
          </w:rPr>
          <w:t>A.1 Appendix sub-title uses ‘Heading 7’</w:t>
        </w:r>
        <w:r w:rsidR="00CB46D8">
          <w:rPr>
            <w:noProof/>
            <w:webHidden/>
          </w:rPr>
          <w:tab/>
        </w:r>
        <w:r w:rsidR="00CB46D8">
          <w:rPr>
            <w:noProof/>
            <w:webHidden/>
          </w:rPr>
          <w:fldChar w:fldCharType="begin"/>
        </w:r>
        <w:r w:rsidR="00CB46D8">
          <w:rPr>
            <w:noProof/>
            <w:webHidden/>
          </w:rPr>
          <w:instrText xml:space="preserve"> PAGEREF _Toc479948407 \h </w:instrText>
        </w:r>
        <w:r w:rsidR="00CB46D8">
          <w:rPr>
            <w:noProof/>
            <w:webHidden/>
          </w:rPr>
        </w:r>
        <w:r w:rsidR="00CB46D8">
          <w:rPr>
            <w:noProof/>
            <w:webHidden/>
          </w:rPr>
          <w:fldChar w:fldCharType="separate"/>
        </w:r>
        <w:r w:rsidR="00CB46D8">
          <w:rPr>
            <w:noProof/>
            <w:webHidden/>
          </w:rPr>
          <w:t>13</w:t>
        </w:r>
        <w:r w:rsidR="00CB46D8">
          <w:rPr>
            <w:noProof/>
            <w:webHidden/>
          </w:rPr>
          <w:fldChar w:fldCharType="end"/>
        </w:r>
      </w:hyperlink>
    </w:p>
    <w:p w:rsidR="00D34921" w:rsidRDefault="009C3878" w:rsidP="004F350C">
      <w:pPr>
        <w:rPr>
          <w:b/>
          <w:bCs/>
          <w:szCs w:val="24"/>
        </w:rPr>
        <w:sectPr w:rsidR="00D34921" w:rsidSect="002A4B0E">
          <w:headerReference w:type="default" r:id="rId13"/>
          <w:footerReference w:type="default" r:id="rId14"/>
          <w:pgSz w:w="11906" w:h="16838" w:code="9"/>
          <w:pgMar w:top="1440" w:right="1440" w:bottom="1440" w:left="1440" w:header="709" w:footer="709" w:gutter="0"/>
          <w:pgNumType w:fmt="lowerRoman"/>
          <w:cols w:space="708"/>
          <w:docGrid w:linePitch="360"/>
        </w:sectPr>
      </w:pPr>
      <w:r>
        <w:rPr>
          <w:b/>
          <w:bCs/>
          <w:szCs w:val="24"/>
        </w:rPr>
        <w:fldChar w:fldCharType="end"/>
      </w:r>
    </w:p>
    <w:p w:rsidR="00A52AD9" w:rsidRDefault="00A52AD9" w:rsidP="00327AF5">
      <w:pPr>
        <w:pStyle w:val="Heading5"/>
        <w:numPr>
          <w:ilvl w:val="0"/>
          <w:numId w:val="0"/>
        </w:numPr>
      </w:pPr>
      <w:bookmarkStart w:id="13" w:name="_Toc479948380"/>
      <w:r>
        <w:lastRenderedPageBreak/>
        <w:t>List of Tables</w:t>
      </w:r>
      <w:bookmarkEnd w:id="13"/>
    </w:p>
    <w:p w:rsidR="002E48E2" w:rsidRDefault="00B21F6F">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"Table label" \c </w:instrText>
      </w:r>
      <w:r>
        <w:fldChar w:fldCharType="separate"/>
      </w:r>
      <w:hyperlink w:anchor="_Toc411344348" w:history="1">
        <w:r w:rsidR="002E48E2" w:rsidRPr="00672DC9">
          <w:rPr>
            <w:rStyle w:val="Hyperlink"/>
            <w:rFonts w:eastAsiaTheme="majorEastAsia"/>
            <w:noProof/>
          </w:rPr>
          <w:t>Table 1.3.1: When labeling a table use the ‘Table Label’ style.</w:t>
        </w:r>
        <w:r w:rsidR="002E48E2">
          <w:rPr>
            <w:noProof/>
            <w:webHidden/>
          </w:rPr>
          <w:tab/>
        </w:r>
        <w:r w:rsidR="002E48E2">
          <w:rPr>
            <w:noProof/>
            <w:webHidden/>
          </w:rPr>
          <w:fldChar w:fldCharType="begin"/>
        </w:r>
        <w:r w:rsidR="002E48E2">
          <w:rPr>
            <w:noProof/>
            <w:webHidden/>
          </w:rPr>
          <w:instrText xml:space="preserve"> PAGEREF _Toc411344348 \h </w:instrText>
        </w:r>
        <w:r w:rsidR="002E48E2">
          <w:rPr>
            <w:noProof/>
            <w:webHidden/>
          </w:rPr>
        </w:r>
        <w:r w:rsidR="002E48E2">
          <w:rPr>
            <w:noProof/>
            <w:webHidden/>
          </w:rPr>
          <w:fldChar w:fldCharType="separate"/>
        </w:r>
        <w:r w:rsidR="00441D0A">
          <w:rPr>
            <w:noProof/>
            <w:webHidden/>
          </w:rPr>
          <w:t>3</w:t>
        </w:r>
        <w:r w:rsidR="002E48E2">
          <w:rPr>
            <w:noProof/>
            <w:webHidden/>
          </w:rPr>
          <w:fldChar w:fldCharType="end"/>
        </w:r>
      </w:hyperlink>
    </w:p>
    <w:p w:rsidR="00A52AD9" w:rsidRDefault="00B21F6F" w:rsidP="007B4C49">
      <w:r>
        <w:fldChar w:fldCharType="end"/>
      </w:r>
    </w:p>
    <w:p w:rsidR="00A52AD9" w:rsidRDefault="002A4B0E" w:rsidP="00327AF5">
      <w:pPr>
        <w:pStyle w:val="Heading5"/>
      </w:pPr>
      <w:bookmarkStart w:id="14" w:name="_Toc479948381"/>
      <w:r>
        <w:t>List of Figures</w:t>
      </w:r>
      <w:bookmarkEnd w:id="14"/>
    </w:p>
    <w:p w:rsidR="002E48E2" w:rsidRDefault="003A1834">
      <w:pPr>
        <w:pStyle w:val="TableofFigures"/>
        <w:tabs>
          <w:tab w:val="right" w:leader="dot" w:pos="9016"/>
        </w:tabs>
        <w:rPr>
          <w:rFonts w:asciiTheme="minorHAnsi" w:eastAsiaTheme="minorEastAsia" w:hAnsiTheme="minorHAnsi" w:cstheme="minorBidi"/>
          <w:noProof/>
          <w:sz w:val="22"/>
          <w:lang w:eastAsia="en-IE"/>
        </w:rPr>
      </w:pPr>
      <w:r>
        <w:fldChar w:fldCharType="begin"/>
      </w:r>
      <w:r>
        <w:instrText xml:space="preserve"> TOC \h \z \t "Figure Label" \c </w:instrText>
      </w:r>
      <w:r>
        <w:fldChar w:fldCharType="separate"/>
      </w:r>
      <w:hyperlink w:anchor="_Toc411344353" w:history="1">
        <w:r w:rsidR="002E48E2" w:rsidRPr="00CE72AE">
          <w:rPr>
            <w:rStyle w:val="Hyperlink"/>
            <w:rFonts w:eastAsiaTheme="majorEastAsia"/>
            <w:noProof/>
          </w:rPr>
          <w:t>Figure 1.3.1: When labelling a figure use the ‘Figure Label’ style</w:t>
        </w:r>
        <w:r w:rsidR="002E48E2">
          <w:rPr>
            <w:noProof/>
            <w:webHidden/>
          </w:rPr>
          <w:tab/>
        </w:r>
        <w:r w:rsidR="002E48E2">
          <w:rPr>
            <w:noProof/>
            <w:webHidden/>
          </w:rPr>
          <w:fldChar w:fldCharType="begin"/>
        </w:r>
        <w:r w:rsidR="002E48E2">
          <w:rPr>
            <w:noProof/>
            <w:webHidden/>
          </w:rPr>
          <w:instrText xml:space="preserve"> PAGEREF _Toc411344353 \h </w:instrText>
        </w:r>
        <w:r w:rsidR="002E48E2">
          <w:rPr>
            <w:noProof/>
            <w:webHidden/>
          </w:rPr>
        </w:r>
        <w:r w:rsidR="002E48E2">
          <w:rPr>
            <w:noProof/>
            <w:webHidden/>
          </w:rPr>
          <w:fldChar w:fldCharType="separate"/>
        </w:r>
        <w:r w:rsidR="00441D0A">
          <w:rPr>
            <w:noProof/>
            <w:webHidden/>
          </w:rPr>
          <w:t>3</w:t>
        </w:r>
        <w:r w:rsidR="002E48E2">
          <w:rPr>
            <w:noProof/>
            <w:webHidden/>
          </w:rPr>
          <w:fldChar w:fldCharType="end"/>
        </w:r>
      </w:hyperlink>
    </w:p>
    <w:p w:rsidR="002E48E2" w:rsidRDefault="00C9707A">
      <w:pPr>
        <w:pStyle w:val="TableofFigures"/>
        <w:tabs>
          <w:tab w:val="right" w:leader="dot" w:pos="9016"/>
        </w:tabs>
        <w:rPr>
          <w:rFonts w:asciiTheme="minorHAnsi" w:eastAsiaTheme="minorEastAsia" w:hAnsiTheme="minorHAnsi" w:cstheme="minorBidi"/>
          <w:noProof/>
          <w:sz w:val="22"/>
          <w:lang w:eastAsia="en-IE"/>
        </w:rPr>
      </w:pPr>
      <w:hyperlink w:anchor="_Toc411344354" w:history="1">
        <w:r w:rsidR="002E48E2" w:rsidRPr="00CE72AE">
          <w:rPr>
            <w:rStyle w:val="Hyperlink"/>
            <w:rFonts w:eastAsiaTheme="majorEastAsia"/>
            <w:noProof/>
          </w:rPr>
          <w:t>Figure 2.2.1: This is another figure heading</w:t>
        </w:r>
        <w:r w:rsidR="002E48E2">
          <w:rPr>
            <w:noProof/>
            <w:webHidden/>
          </w:rPr>
          <w:tab/>
        </w:r>
        <w:r w:rsidR="002E48E2">
          <w:rPr>
            <w:noProof/>
            <w:webHidden/>
          </w:rPr>
          <w:fldChar w:fldCharType="begin"/>
        </w:r>
        <w:r w:rsidR="002E48E2">
          <w:rPr>
            <w:noProof/>
            <w:webHidden/>
          </w:rPr>
          <w:instrText xml:space="preserve"> PAGEREF _Toc411344354 \h </w:instrText>
        </w:r>
        <w:r w:rsidR="002E48E2">
          <w:rPr>
            <w:noProof/>
            <w:webHidden/>
          </w:rPr>
        </w:r>
        <w:r w:rsidR="002E48E2">
          <w:rPr>
            <w:noProof/>
            <w:webHidden/>
          </w:rPr>
          <w:fldChar w:fldCharType="separate"/>
        </w:r>
        <w:r w:rsidR="00441D0A">
          <w:rPr>
            <w:noProof/>
            <w:webHidden/>
          </w:rPr>
          <w:t>3</w:t>
        </w:r>
        <w:r w:rsidR="002E48E2">
          <w:rPr>
            <w:noProof/>
            <w:webHidden/>
          </w:rPr>
          <w:fldChar w:fldCharType="end"/>
        </w:r>
      </w:hyperlink>
    </w:p>
    <w:p w:rsidR="00B21F6F" w:rsidRPr="002E2FDE" w:rsidRDefault="003A1834">
      <w:pPr>
        <w:pStyle w:val="TableofFigures"/>
        <w:tabs>
          <w:tab w:val="right" w:leader="dot" w:pos="9016"/>
        </w:tabs>
        <w:rPr>
          <w:rFonts w:ascii="Calibri" w:hAnsi="Calibri"/>
          <w:noProof/>
          <w:sz w:val="22"/>
          <w:lang w:eastAsia="en-IE"/>
        </w:rPr>
      </w:pPr>
      <w:r>
        <w:fldChar w:fldCharType="end"/>
      </w:r>
      <w:r w:rsidR="00A95E3B">
        <w:fldChar w:fldCharType="begin"/>
      </w:r>
      <w:r w:rsidR="00A95E3B">
        <w:instrText xml:space="preserve"> TOC \h \z \t "Table label" \c </w:instrText>
      </w:r>
      <w:r w:rsidR="00A95E3B">
        <w:fldChar w:fldCharType="separate"/>
      </w:r>
    </w:p>
    <w:p w:rsidR="007B4C49" w:rsidRDefault="00A95E3B" w:rsidP="009D4842">
      <w:pPr>
        <w:rPr>
          <w:noProof/>
          <w:lang w:val="en-US"/>
        </w:rPr>
      </w:pPr>
      <w:r>
        <w:fldChar w:fldCharType="end"/>
      </w:r>
    </w:p>
    <w:p w:rsidR="009D4842" w:rsidRPr="00C47869" w:rsidRDefault="009D4842" w:rsidP="00C47869">
      <w:pPr>
        <w:pStyle w:val="Heading1"/>
        <w:rPr>
          <w:noProof/>
          <w:lang w:val="en-US"/>
        </w:rPr>
        <w:sectPr w:rsidR="009D4842" w:rsidRPr="00C47869" w:rsidSect="002A4B0E">
          <w:headerReference w:type="default" r:id="rId15"/>
          <w:pgSz w:w="11906" w:h="16838" w:code="9"/>
          <w:pgMar w:top="1440" w:right="1440" w:bottom="1440" w:left="1440" w:header="709" w:footer="709" w:gutter="0"/>
          <w:pgNumType w:fmt="lowerRoman"/>
          <w:cols w:space="708"/>
          <w:docGrid w:linePitch="360"/>
        </w:sectPr>
      </w:pPr>
    </w:p>
    <w:p w:rsidR="00C47869" w:rsidRPr="00C47869" w:rsidRDefault="000136BB" w:rsidP="00CB4FDF">
      <w:pPr>
        <w:pStyle w:val="Heading1"/>
        <w:numPr>
          <w:ilvl w:val="0"/>
          <w:numId w:val="4"/>
        </w:numPr>
      </w:pPr>
      <w:bookmarkStart w:id="15" w:name="_Toc479948382"/>
      <w:r>
        <w:lastRenderedPageBreak/>
        <w:t>Introduction</w:t>
      </w:r>
      <w:bookmarkEnd w:id="15"/>
    </w:p>
    <w:p w:rsidR="000136BB" w:rsidRPr="000136BB" w:rsidRDefault="000136BB" w:rsidP="002E48E2">
      <w:pPr>
        <w:pStyle w:val="Heading2"/>
      </w:pPr>
      <w:bookmarkStart w:id="16" w:name="_Toc479948383"/>
      <w:r>
        <w:t>Introduction</w:t>
      </w:r>
      <w:bookmarkEnd w:id="16"/>
    </w:p>
    <w:p w:rsidR="00747104" w:rsidRPr="00747104" w:rsidRDefault="00F8530C" w:rsidP="00487B1D">
      <w:pPr>
        <w:ind w:firstLine="284"/>
      </w:pPr>
      <w:r>
        <w:t xml:space="preserve">My name is Adrian McCormack and this will be </w:t>
      </w:r>
      <w:r w:rsidR="003A04BB">
        <w:t>a brief introduction</w:t>
      </w:r>
      <w:r>
        <w:t xml:space="preserve"> into my research project. </w:t>
      </w:r>
      <w:r w:rsidR="003A04BB">
        <w:t>I am</w:t>
      </w:r>
      <w:r w:rsidR="00AD0609">
        <w:t xml:space="preserve"> currently</w:t>
      </w:r>
      <w:r w:rsidR="003A04BB">
        <w:t xml:space="preserve"> in my fourth year of college studying software design and I aim to be a game developer in the future. I have always been fascinated with games that incorporate complicated artificial intelligence that really makes you feel like the things moving around on screen have a</w:t>
      </w:r>
      <w:r w:rsidR="002D4917">
        <w:t xml:space="preserve"> genuine</w:t>
      </w:r>
      <w:r w:rsidR="003A04BB">
        <w:t xml:space="preserve"> purpose or goal.</w:t>
      </w:r>
      <w:r w:rsidR="00A70AF2">
        <w:t xml:space="preserve"> Games such as real-time strategy games are examples of some of the best use of </w:t>
      </w:r>
      <w:r w:rsidR="00690B9D">
        <w:t>decision making</w:t>
      </w:r>
      <w:r w:rsidR="00A70AF2">
        <w:t xml:space="preserve"> AI currently in gaming. They manage resources, control armies, research, alliances, they react to the player’s strengths and weaknesses and really make their characters seem like a living and breathing society built into a game.</w:t>
      </w:r>
      <w:r w:rsidR="00AD0609">
        <w:t xml:space="preserve"> Until now I have not done much work involving A.I. in my games and had always followed other people’s lead or works as examples in how I should implement A.I. in my games, rather than do the research myself and learn the possible benefits or drawbacks of the countless ways to do it. With this </w:t>
      </w:r>
      <w:r w:rsidR="001B50EB">
        <w:t>project,</w:t>
      </w:r>
      <w:r w:rsidR="00AD0609">
        <w:t xml:space="preserve"> I aim to create a game styled simulation which uses multiple A.I. implementation strategies</w:t>
      </w:r>
      <w:r w:rsidR="001507CF">
        <w:t xml:space="preserve"> so that I can accurately evaluate and compare the different benefits or drawbacks of each strategy.</w:t>
      </w:r>
    </w:p>
    <w:p w:rsidR="002E48E2" w:rsidRDefault="00327AF5" w:rsidP="002E48E2">
      <w:pPr>
        <w:pStyle w:val="Heading2"/>
      </w:pPr>
      <w:bookmarkStart w:id="17" w:name="_Toc479948384"/>
      <w:r>
        <w:t>Research Aims and Objectives</w:t>
      </w:r>
      <w:bookmarkEnd w:id="17"/>
    </w:p>
    <w:p w:rsidR="002E48E2" w:rsidRDefault="00C55882" w:rsidP="00487B1D">
      <w:pPr>
        <w:ind w:firstLine="284"/>
      </w:pPr>
      <w:r>
        <w:t>The</w:t>
      </w:r>
      <w:r w:rsidR="00D3331D">
        <w:t xml:space="preserve"> aims and objectives </w:t>
      </w:r>
      <w:r>
        <w:t>for my research are as follows:</w:t>
      </w:r>
    </w:p>
    <w:p w:rsidR="00C55882" w:rsidRDefault="00C55882" w:rsidP="002E48E2">
      <w:r>
        <w:t>My aims are:</w:t>
      </w:r>
    </w:p>
    <w:p w:rsidR="00C55882" w:rsidRDefault="00C55882" w:rsidP="00CB4FDF">
      <w:pPr>
        <w:pStyle w:val="ListParagraph"/>
        <w:numPr>
          <w:ilvl w:val="0"/>
          <w:numId w:val="5"/>
        </w:numPr>
      </w:pPr>
      <w:r>
        <w:t>To develop a game styled simulation that can act as a tool for running specific tasks with characters that use different AI strategies.</w:t>
      </w:r>
    </w:p>
    <w:p w:rsidR="00C55882" w:rsidRDefault="00C55882" w:rsidP="00CB4FDF">
      <w:pPr>
        <w:pStyle w:val="ListParagraph"/>
        <w:numPr>
          <w:ilvl w:val="0"/>
          <w:numId w:val="5"/>
        </w:numPr>
      </w:pPr>
      <w:r>
        <w:t>To research AI in games and study the ways they have been implemented throughout the gaming industry.</w:t>
      </w:r>
    </w:p>
    <w:p w:rsidR="00C55882" w:rsidRDefault="00C55882" w:rsidP="00CB4FDF">
      <w:pPr>
        <w:pStyle w:val="ListParagraph"/>
        <w:numPr>
          <w:ilvl w:val="0"/>
          <w:numId w:val="5"/>
        </w:numPr>
      </w:pPr>
      <w:r>
        <w:t xml:space="preserve">To apply my research of AI into my simulation </w:t>
      </w:r>
      <w:r w:rsidR="00D459DF">
        <w:t>allowing</w:t>
      </w:r>
      <w:r w:rsidR="00776661">
        <w:t xml:space="preserve"> me to set up test cases, where an evaluation and comparison of the effectiveness of each strategy can be achieved.</w:t>
      </w:r>
    </w:p>
    <w:p w:rsidR="00776661" w:rsidRDefault="00776661" w:rsidP="00776661">
      <w:r>
        <w:t>My objectives are:</w:t>
      </w:r>
    </w:p>
    <w:p w:rsidR="00776661" w:rsidRDefault="00776661" w:rsidP="00CB4FDF">
      <w:pPr>
        <w:pStyle w:val="ListParagraph"/>
        <w:numPr>
          <w:ilvl w:val="0"/>
          <w:numId w:val="6"/>
        </w:numPr>
      </w:pPr>
      <w:r>
        <w:t xml:space="preserve">To </w:t>
      </w:r>
      <w:r w:rsidR="007F4111">
        <w:t>run test cases through my simulation</w:t>
      </w:r>
      <w:r w:rsidR="00A633FA">
        <w:t>. These tests will be specific to my simulation’s own type of game</w:t>
      </w:r>
      <w:r w:rsidR="007F4111">
        <w:t xml:space="preserve">, this being a team collect and craft battle </w:t>
      </w:r>
      <w:r w:rsidR="007F4111">
        <w:lastRenderedPageBreak/>
        <w:t>simulation, as well as different settings I apply during these tests. These differing settings will include different starting supplies, shorter or longer phase time limits and larger or smaller starting team sizes.</w:t>
      </w:r>
    </w:p>
    <w:p w:rsidR="007F4111" w:rsidRDefault="00A633FA" w:rsidP="00CB4FDF">
      <w:pPr>
        <w:pStyle w:val="ListParagraph"/>
        <w:numPr>
          <w:ilvl w:val="0"/>
          <w:numId w:val="6"/>
        </w:numPr>
      </w:pPr>
      <w:r>
        <w:t xml:space="preserve">To evaluate the results of each test case and compare their effectiveness </w:t>
      </w:r>
      <w:r w:rsidR="00D459DF">
        <w:t>with other similar test cases</w:t>
      </w:r>
      <w:r>
        <w:t>.</w:t>
      </w:r>
      <w:r w:rsidR="00D459DF">
        <w:t xml:space="preserve"> E.g. compare the result of two AI strategies against each other where they both had large starting supplies but a short preparation time.</w:t>
      </w:r>
    </w:p>
    <w:p w:rsidR="00D459DF" w:rsidRDefault="00D459DF" w:rsidP="00CB4FDF">
      <w:pPr>
        <w:pStyle w:val="ListParagraph"/>
        <w:numPr>
          <w:ilvl w:val="0"/>
          <w:numId w:val="6"/>
        </w:numPr>
      </w:pPr>
      <w:r>
        <w:t>To compare my result expectations with the actual results of the test cases</w:t>
      </w:r>
    </w:p>
    <w:p w:rsidR="00A31B88" w:rsidRDefault="00D459DF" w:rsidP="00A31B88">
      <w:pPr>
        <w:pStyle w:val="ListParagraph"/>
        <w:numPr>
          <w:ilvl w:val="0"/>
          <w:numId w:val="6"/>
        </w:numPr>
      </w:pPr>
      <w:r>
        <w:t>To give my final evaluation of the tested AI strategies and discuss how they might best be applied in gaming.</w:t>
      </w:r>
    </w:p>
    <w:p w:rsidR="00C87261" w:rsidRPr="003A1834" w:rsidRDefault="00C87261" w:rsidP="00487B1D">
      <w:pPr>
        <w:ind w:firstLine="360"/>
      </w:pPr>
      <w:r>
        <w:t>In the next chapter I will be going through my background research into the field of Decision Making AI in Gaming. I will discuss where it began in the industry and how it has evolved into what it is today and its impact on the industry.</w:t>
      </w:r>
    </w:p>
    <w:p w:rsidR="003A1834" w:rsidRPr="003A1834" w:rsidRDefault="003A1834" w:rsidP="003A1834">
      <w:pPr>
        <w:jc w:val="center"/>
        <w:sectPr w:rsidR="003A1834" w:rsidRPr="003A1834" w:rsidSect="002A4B0E">
          <w:headerReference w:type="default" r:id="rId16"/>
          <w:pgSz w:w="11906" w:h="16838" w:code="9"/>
          <w:pgMar w:top="1440" w:right="1440" w:bottom="1440" w:left="1440" w:header="709" w:footer="709" w:gutter="0"/>
          <w:pgNumType w:start="1"/>
          <w:cols w:space="708"/>
          <w:docGrid w:linePitch="360"/>
        </w:sectPr>
      </w:pPr>
    </w:p>
    <w:p w:rsidR="000136BB" w:rsidRPr="000136BB" w:rsidRDefault="00E816F6" w:rsidP="000136BB">
      <w:pPr>
        <w:pStyle w:val="Heading1"/>
      </w:pPr>
      <w:bookmarkStart w:id="18" w:name="_Toc479948385"/>
      <w:r>
        <w:lastRenderedPageBreak/>
        <w:t>Background Research</w:t>
      </w:r>
      <w:bookmarkEnd w:id="18"/>
    </w:p>
    <w:p w:rsidR="006952BC" w:rsidRDefault="00982DC9" w:rsidP="00C47869">
      <w:pPr>
        <w:pStyle w:val="Heading2"/>
      </w:pPr>
      <w:bookmarkStart w:id="19" w:name="_Toc479948386"/>
      <w:r>
        <w:t>Introduction</w:t>
      </w:r>
      <w:bookmarkEnd w:id="19"/>
    </w:p>
    <w:p w:rsidR="00596BA6" w:rsidRPr="00596BA6" w:rsidRDefault="004379C2" w:rsidP="00487B1D">
      <w:pPr>
        <w:ind w:firstLine="284"/>
      </w:pPr>
      <w:r>
        <w:t xml:space="preserve">My main focus throughout the research process will be </w:t>
      </w:r>
      <w:r w:rsidR="00F92A57">
        <w:t>in</w:t>
      </w:r>
      <w:r>
        <w:t xml:space="preserve"> the domain of Decision Making Artificial Intelligence. </w:t>
      </w:r>
      <w:r w:rsidR="0002516F">
        <w:t>Decision making is just one</w:t>
      </w:r>
      <w:r w:rsidR="00AE7E63">
        <w:t xml:space="preserve"> of the several</w:t>
      </w:r>
      <w:r w:rsidR="0002516F">
        <w:t xml:space="preserve"> part</w:t>
      </w:r>
      <w:r w:rsidR="00AE7E63">
        <w:t>s</w:t>
      </w:r>
      <w:r w:rsidR="0002516F">
        <w:t xml:space="preserve"> of</w:t>
      </w:r>
      <w:r w:rsidR="00F92A57">
        <w:t xml:space="preserve"> gaming</w:t>
      </w:r>
      <w:r w:rsidR="0002516F">
        <w:t xml:space="preserve"> </w:t>
      </w:r>
      <w:r w:rsidR="00F92A57">
        <w:t>AI</w:t>
      </w:r>
      <w:r w:rsidR="00AE7E63">
        <w:t xml:space="preserve"> that</w:t>
      </w:r>
      <w:r w:rsidR="00F92A57">
        <w:t xml:space="preserve"> can make a character seem to act or behave as though they are truly intelligent </w:t>
      </w:r>
      <w:r w:rsidR="00B75E2A">
        <w:t>individuals</w:t>
      </w:r>
      <w:r w:rsidR="00F92A57">
        <w:t xml:space="preserve">. Decision making AI is the most deceptive feature a developer can </w:t>
      </w:r>
      <w:r w:rsidR="00AE7E63">
        <w:t>use in</w:t>
      </w:r>
      <w:r w:rsidR="00F92A57">
        <w:t xml:space="preserve"> a character as it is the primary tool used to fool a player into believing the character is real. </w:t>
      </w:r>
      <w:r w:rsidR="00AE7E63">
        <w:t>Therefore,</w:t>
      </w:r>
      <w:r w:rsidR="00F92A57">
        <w:t xml:space="preserve"> when a developer makes a truly great and engaging AI</w:t>
      </w:r>
      <w:r w:rsidR="00B75E2A">
        <w:t xml:space="preserve"> controlled character</w:t>
      </w:r>
      <w:r w:rsidR="00F92A57">
        <w:t>, it’s wonderful to see and often puzzling to know how the developer done it.</w:t>
      </w:r>
      <w:r w:rsidR="00B75E2A">
        <w:t xml:space="preserve"> In this chapter I am going to be researching the implementation strategies used by developers to bring that realism and believability to their characters. First however, I will discuss the history of AI</w:t>
      </w:r>
      <w:r w:rsidR="00B61B5A">
        <w:t>, it’s significance</w:t>
      </w:r>
      <w:r w:rsidR="00B75E2A">
        <w:t xml:space="preserve"> in gaming and its impact on the industry.</w:t>
      </w:r>
    </w:p>
    <w:p w:rsidR="00E816F6" w:rsidRPr="00E816F6" w:rsidRDefault="00AE7E63" w:rsidP="00E816F6">
      <w:pPr>
        <w:pStyle w:val="Heading2"/>
      </w:pPr>
      <w:bookmarkStart w:id="20" w:name="_Toc479948387"/>
      <w:r>
        <w:t>A Brief</w:t>
      </w:r>
      <w:r w:rsidR="00B75E2A">
        <w:t xml:space="preserve"> History of A.I. </w:t>
      </w:r>
      <w:r>
        <w:t xml:space="preserve">and its </w:t>
      </w:r>
      <w:r w:rsidR="00895E7A">
        <w:t>Importance</w:t>
      </w:r>
      <w:r>
        <w:t xml:space="preserve"> </w:t>
      </w:r>
      <w:r w:rsidR="00895E7A">
        <w:t>in</w:t>
      </w:r>
      <w:r>
        <w:t xml:space="preserve"> </w:t>
      </w:r>
      <w:r w:rsidR="00B75E2A">
        <w:t>Gaming</w:t>
      </w:r>
      <w:bookmarkEnd w:id="20"/>
    </w:p>
    <w:p w:rsidR="00C47869" w:rsidRDefault="00A42782" w:rsidP="00487B1D">
      <w:pPr>
        <w:ind w:firstLine="284"/>
      </w:pPr>
      <w:r>
        <w:t xml:space="preserve">Artificial Intelligence began as a </w:t>
      </w:r>
      <w:r w:rsidR="00AB5056">
        <w:t>problem-solving</w:t>
      </w:r>
      <w:r>
        <w:t xml:space="preserve"> technique</w:t>
      </w:r>
      <w:r w:rsidR="00AB5056">
        <w:t xml:space="preserve"> that has been used more and more throughout the years. Though the requirements and mediums involved change from </w:t>
      </w:r>
      <w:r w:rsidR="00B61B5A">
        <w:t>one situation</w:t>
      </w:r>
      <w:r w:rsidR="00AB5056">
        <w:t xml:space="preserve"> to</w:t>
      </w:r>
      <w:r w:rsidR="00B61B5A">
        <w:t xml:space="preserve"> the other</w:t>
      </w:r>
      <w:r w:rsidR="00AB5056">
        <w:t xml:space="preserve">, its purpose remains the same after all this time. </w:t>
      </w:r>
      <w:r w:rsidR="00B61B5A">
        <w:t>Whether it’s a scientist running maths simulations, a software developer looking to make a more interactive user interface or a game developer deciding how to make</w:t>
      </w:r>
      <w:r w:rsidR="00816725">
        <w:t xml:space="preserve"> the best</w:t>
      </w:r>
      <w:r w:rsidR="00B61B5A">
        <w:t xml:space="preserve"> use of a </w:t>
      </w:r>
      <w:r w:rsidR="00DD30D3">
        <w:t>character’s</w:t>
      </w:r>
      <w:r w:rsidR="00B61B5A">
        <w:t xml:space="preserve"> s</w:t>
      </w:r>
      <w:r w:rsidR="00816725">
        <w:t>kills, AI is incredibly adaptable</w:t>
      </w:r>
      <w:r w:rsidR="00B61B5A">
        <w:t xml:space="preserve"> and can suit so many situations</w:t>
      </w:r>
      <w:r w:rsidR="00816725">
        <w:t>.</w:t>
      </w:r>
    </w:p>
    <w:p w:rsidR="00B91E24" w:rsidRDefault="00816725" w:rsidP="00487B1D">
      <w:pPr>
        <w:ind w:firstLine="284"/>
      </w:pPr>
      <w:r>
        <w:t xml:space="preserve">Back in the 1940’s the first programmable computers were created </w:t>
      </w:r>
      <w:r w:rsidR="00D9453A">
        <w:t xml:space="preserve">with motivation stemming from </w:t>
      </w:r>
      <w:r>
        <w:t>the war effort in Europe</w:t>
      </w:r>
      <w:r w:rsidR="00DD30D3">
        <w:t xml:space="preserve">. They were </w:t>
      </w:r>
      <w:r w:rsidR="00D9453A">
        <w:t xml:space="preserve">deployed </w:t>
      </w:r>
      <w:r w:rsidR="00642643">
        <w:t xml:space="preserve">to intelligence divisions </w:t>
      </w:r>
      <w:r w:rsidR="00D9453A">
        <w:t>in the war</w:t>
      </w:r>
      <w:r w:rsidR="00DD30D3">
        <w:t xml:space="preserve"> with the purpose of decrypt</w:t>
      </w:r>
      <w:r w:rsidR="00E13206">
        <w:t>ing enemy transmissions. This was one of</w:t>
      </w:r>
      <w:r w:rsidR="00DD30D3">
        <w:t xml:space="preserve"> the first majo</w:t>
      </w:r>
      <w:r w:rsidR="00D9453A">
        <w:t>r use</w:t>
      </w:r>
      <w:r w:rsidR="00E13206">
        <w:t>s</w:t>
      </w:r>
      <w:r w:rsidR="00D9453A">
        <w:t xml:space="preserve"> of artificial intelligence </w:t>
      </w:r>
      <w:r w:rsidR="00642643">
        <w:t>using</w:t>
      </w:r>
      <w:r w:rsidR="00D9453A">
        <w:t xml:space="preserve"> a computer.</w:t>
      </w:r>
      <w:r w:rsidR="00DE7A55">
        <w:t xml:space="preserve"> In the summer of 1956, the field of AI research was founded in Dartmouth College in the United States. From this point on research and development into AI continued with its highs and lows until </w:t>
      </w:r>
      <w:r w:rsidR="001A544A">
        <w:t>what it has become</w:t>
      </w:r>
      <w:r w:rsidR="00DE7A55">
        <w:t xml:space="preserve"> today.</w:t>
      </w:r>
    </w:p>
    <w:p w:rsidR="00DE7A55" w:rsidRDefault="00DE7A55" w:rsidP="00487B1D">
      <w:pPr>
        <w:ind w:firstLine="284"/>
      </w:pPr>
      <w:r>
        <w:t>Video gaming was born in the mid-20</w:t>
      </w:r>
      <w:r w:rsidRPr="00DE7A55">
        <w:rPr>
          <w:vertAlign w:val="superscript"/>
        </w:rPr>
        <w:t>th</w:t>
      </w:r>
      <w:r>
        <w:t xml:space="preserve"> century</w:t>
      </w:r>
      <w:r w:rsidR="00DD6353">
        <w:t xml:space="preserve"> with games like “Pong” being one of the first in an industry that what would one day be worth tens of billions </w:t>
      </w:r>
      <w:r w:rsidR="008F65E6">
        <w:t>all across</w:t>
      </w:r>
      <w:r w:rsidR="00DD6353">
        <w:t xml:space="preserve"> the world. Games such as “Pong” and “Space Invaders” spawned several clones which done very little to expand on the industry and its technology</w:t>
      </w:r>
      <w:r w:rsidR="008F65E6">
        <w:t xml:space="preserve">. </w:t>
      </w:r>
      <w:r w:rsidR="0002624A">
        <w:t xml:space="preserve">At the late 1970’s and early 1980’s, people began to be introduced to new concepts in gaming. </w:t>
      </w:r>
      <w:r w:rsidR="008F65E6">
        <w:t xml:space="preserve">In May 1980, </w:t>
      </w:r>
      <w:r w:rsidR="008F65E6">
        <w:lastRenderedPageBreak/>
        <w:t xml:space="preserve">a company by the name of </w:t>
      </w:r>
      <w:r w:rsidR="000C5C52">
        <w:t>Namco</w:t>
      </w:r>
      <w:r w:rsidR="008F65E6">
        <w:t xml:space="preserve"> released one of the most historic games </w:t>
      </w:r>
      <w:r w:rsidR="00D6302B">
        <w:t>ever</w:t>
      </w:r>
      <w:r w:rsidR="00C56FEB">
        <w:t xml:space="preserve"> </w:t>
      </w:r>
      <w:r w:rsidR="000C5C52">
        <w:t>that became a</w:t>
      </w:r>
      <w:r w:rsidR="00C56FEB">
        <w:t>n instant</w:t>
      </w:r>
      <w:r w:rsidR="000C5C52">
        <w:t xml:space="preserve"> classic in</w:t>
      </w:r>
      <w:r w:rsidR="008F65E6">
        <w:t xml:space="preserve"> </w:t>
      </w:r>
      <w:r w:rsidR="000C5C52">
        <w:t>its</w:t>
      </w:r>
      <w:r w:rsidR="008F65E6">
        <w:t xml:space="preserve"> time. That game was Pac-Man and it changed the way people looked at games. In no video game until Pac-Man had there been a type of enemy that reacted specifically to the </w:t>
      </w:r>
      <w:r w:rsidR="00510829">
        <w:t>player’s</w:t>
      </w:r>
      <w:r w:rsidR="008F65E6">
        <w:t xml:space="preserve"> actions or location quite like they did in this </w:t>
      </w:r>
      <w:r w:rsidR="00911F97">
        <w:t>innovative</w:t>
      </w:r>
      <w:r w:rsidR="008F65E6">
        <w:t xml:space="preserve"> game. By </w:t>
      </w:r>
      <w:r w:rsidR="00510829">
        <w:t>today’s</w:t>
      </w:r>
      <w:r w:rsidR="008F65E6">
        <w:t xml:space="preserve"> standards the idea seems simple</w:t>
      </w:r>
      <w:r w:rsidR="00510829">
        <w:t xml:space="preserve"> enough, you move around, the ghosts chase you, you get a special pickup</w:t>
      </w:r>
      <w:r w:rsidR="00911F97">
        <w:t xml:space="preserve"> and now you chase the ghosts. But b</w:t>
      </w:r>
      <w:r w:rsidR="00510829">
        <w:t xml:space="preserve">efore this time no one had made a game that </w:t>
      </w:r>
      <w:r w:rsidR="005912CE">
        <w:t>used</w:t>
      </w:r>
      <w:r w:rsidR="00510829">
        <w:t xml:space="preserve"> </w:t>
      </w:r>
      <w:r w:rsidR="00895E7A">
        <w:t>the</w:t>
      </w:r>
      <w:r w:rsidR="000C5C52">
        <w:t>se sorts of features</w:t>
      </w:r>
      <w:r w:rsidR="00510829">
        <w:t xml:space="preserve"> and it’s all thanks to </w:t>
      </w:r>
      <w:r w:rsidR="00AC5565">
        <w:t xml:space="preserve">new </w:t>
      </w:r>
      <w:r w:rsidR="00510829">
        <w:t>advancements in AI concepts and implementations.</w:t>
      </w:r>
      <w:r w:rsidR="005F0410">
        <w:t xml:space="preserve"> Pac-Man used what’s called a State Machine to control and change how the enemies behaved by checking the situation the player is in and changing the enemies state according to how they are supposed to act in that situation.</w:t>
      </w:r>
      <w:r w:rsidR="00D6302B">
        <w:t xml:space="preserve"> New AI concepts and ideas</w:t>
      </w:r>
      <w:r w:rsidR="00AC5565">
        <w:t xml:space="preserve"> had</w:t>
      </w:r>
      <w:r w:rsidR="00D6302B">
        <w:t xml:space="preserve"> expanded the potential of games to all new heights.</w:t>
      </w:r>
    </w:p>
    <w:p w:rsidR="00894111" w:rsidRDefault="00894111" w:rsidP="00487B1D">
      <w:pPr>
        <w:ind w:firstLine="284"/>
      </w:pPr>
      <w:r>
        <w:t xml:space="preserve">Jumping ahead to </w:t>
      </w:r>
      <w:r w:rsidR="0045759E">
        <w:t>the year</w:t>
      </w:r>
      <w:r>
        <w:t xml:space="preserve"> 2000, AI in games had advanced in </w:t>
      </w:r>
      <w:r w:rsidR="0045759E">
        <w:t>many way</w:t>
      </w:r>
      <w:r w:rsidR="00475D19">
        <w:t>s</w:t>
      </w:r>
      <w:r w:rsidR="0045759E">
        <w:t>. In February of</w:t>
      </w:r>
      <w:r w:rsidR="00704DFE">
        <w:t xml:space="preserve"> 2000</w:t>
      </w:r>
      <w:r w:rsidR="00475D19">
        <w:t>,</w:t>
      </w:r>
      <w:r w:rsidR="0045759E">
        <w:t xml:space="preserve"> a company called Maxis had released a game called The Sims. A hugely popular game, The Sims set the standard for individual based decision making AI in gaming for years to come. The Sims sold to players the idea that the characters in The Sims were real people with families, traits, opinions, goals and relationships.</w:t>
      </w:r>
      <w:r w:rsidR="00475D19">
        <w:t xml:space="preserve"> Many games at this time use the simple AI I described with Pac-Man whereas game like The Sims were creating new possibilities and even goals for the gaming industry as a whole.</w:t>
      </w:r>
    </w:p>
    <w:p w:rsidR="00487B1D" w:rsidRPr="00475D19" w:rsidRDefault="00487B1D" w:rsidP="00487B1D">
      <w:pPr>
        <w:ind w:firstLine="284"/>
        <w:sectPr w:rsidR="00487B1D" w:rsidRPr="00475D19" w:rsidSect="00537723">
          <w:pgSz w:w="11906" w:h="16838" w:code="9"/>
          <w:pgMar w:top="1440" w:right="1440" w:bottom="1440" w:left="1440" w:header="709" w:footer="709" w:gutter="0"/>
          <w:cols w:space="708"/>
          <w:docGrid w:linePitch="360"/>
        </w:sectPr>
      </w:pPr>
      <w:r>
        <w:t xml:space="preserve">Games today have expanded on the possibilities their predecessors have set. The internet is a huge part of this rapid development. With faster and </w:t>
      </w:r>
      <w:r w:rsidR="00C762C2">
        <w:t>wider</w:t>
      </w:r>
      <w:r>
        <w:t xml:space="preserve"> reaching communication of ideas throughout the world, more and more people are learning, optimising and expanding on the ideas they discover.</w:t>
      </w:r>
      <w:r w:rsidR="00255AD2">
        <w:t xml:space="preserve"> To see evidence of this you need only look at the industry today. </w:t>
      </w:r>
      <w:r w:rsidR="00401329">
        <w:t>Though admittedly having some commercial problems over the years, Microsoft’s Kinect allows games to react to the players actual body movements using an infrared camera and motion tracking.</w:t>
      </w:r>
      <w:r w:rsidR="005952D2">
        <w:t xml:space="preserve"> The idea of the player physically altering things in the game expanded to include virtual reality headsets putting the players right in their character’s shoes interacting with the world. Concepts for characters’ personalities in games have also expanded greatly. In a game called Middle Earth: Shadow of Mordor, the development team brought a whole new feature to the Role-Playing Game genre. This feature, they named The Nemesis System, lets </w:t>
      </w:r>
      <w:r w:rsidR="005952D2">
        <w:lastRenderedPageBreak/>
        <w:t xml:space="preserve">the characters that the player interacts with in game dynamically learn, react, build an history with and behave appropriately to </w:t>
      </w:r>
      <w:r w:rsidR="0025263D">
        <w:t>the relationship they’ve built up with the player’s character. The idea of this feature is nothing new, however it has until this time been implemented with scripted events or characters pre-built with a certain disposition towards the player’s character. The Nemesis System is a dynamically learning system that adapts to all kinds of behaviours, whether the player defeats the enemy in combat, flees, loses or even lets their enemy escape. That enemy will remember the events that transpired and behave according to them in their next meeting. This gives the player the feeling of building up some sort of odd rivalry type of relationship</w:t>
      </w:r>
      <w:r w:rsidR="007A439E">
        <w:t xml:space="preserve"> with</w:t>
      </w:r>
      <w:r w:rsidR="0025263D">
        <w:t xml:space="preserve"> even the lowest of common ‘grunt’ typed enemies. And that is a true art in gaming, giving the player a real feeling of </w:t>
      </w:r>
      <w:r w:rsidR="007A439E">
        <w:t xml:space="preserve">interacting and building a history with a games character that leaves an attachment there that pulls the player back and drives them to build their own story with this character. It lets them see where they and their rivals story goes till </w:t>
      </w:r>
      <w:r w:rsidR="00E13206">
        <w:t>its inevitable</w:t>
      </w:r>
      <w:r w:rsidR="007A439E">
        <w:t xml:space="preserve"> bitter end.</w:t>
      </w:r>
    </w:p>
    <w:p w:rsidR="00487B1D" w:rsidRDefault="00487B1D" w:rsidP="00816725"/>
    <w:p w:rsidR="00475D19" w:rsidRDefault="00AC5565" w:rsidP="00475D19">
      <w:pPr>
        <w:pStyle w:val="Heading2"/>
      </w:pPr>
      <w:bookmarkStart w:id="21" w:name="_Toc479948388"/>
      <w:r>
        <w:t>Common AI</w:t>
      </w:r>
      <w:r w:rsidR="00475D19">
        <w:t xml:space="preserve"> Strategies Used Today</w:t>
      </w:r>
      <w:bookmarkEnd w:id="21"/>
    </w:p>
    <w:p w:rsidR="00475D19" w:rsidRDefault="004E138C" w:rsidP="00475D19">
      <w:r>
        <w:t xml:space="preserve">Until now I haven’t </w:t>
      </w:r>
      <w:r w:rsidR="00CF26F2">
        <w:t>explained</w:t>
      </w:r>
      <w:r>
        <w:t xml:space="preserve"> w</w:t>
      </w:r>
      <w:r w:rsidR="00AC5565">
        <w:t>hat an AI Strategy</w:t>
      </w:r>
      <w:r>
        <w:t xml:space="preserve"> is. An AI Strategy is not a chunk of code you can copy from an online source and then paste into your game, it’s more along the lines of a development mindset when dealing with a problem. Take for instance a character that your games player character runs into, who is it? What is their personality and behaviour traits? Are they here to help or harm the player? Do they have a </w:t>
      </w:r>
      <w:r w:rsidR="00CF26F2">
        <w:t>set</w:t>
      </w:r>
      <w:r>
        <w:t xml:space="preserve"> of skills or vital information that can help the player? </w:t>
      </w:r>
      <w:r w:rsidR="00CB46D8">
        <w:t xml:space="preserve">Is this character even relevant? </w:t>
      </w:r>
      <w:r>
        <w:t xml:space="preserve">All these questions and more must be asked before a developer can proceed with </w:t>
      </w:r>
      <w:r w:rsidR="00BD0105">
        <w:t xml:space="preserve">deciding on a </w:t>
      </w:r>
      <w:r w:rsidR="00CB46D8">
        <w:t>Decision-Making S</w:t>
      </w:r>
      <w:r w:rsidR="00BD0105">
        <w:t xml:space="preserve">trategy </w:t>
      </w:r>
      <w:r w:rsidR="00CB46D8">
        <w:t xml:space="preserve">for this </w:t>
      </w:r>
      <w:r>
        <w:t>character.</w:t>
      </w:r>
      <w:r w:rsidR="00337A18">
        <w:t xml:space="preserve"> I will begin this section discussing one of the most popular, basic Decision Making AI implementations used today, Decision Trees.</w:t>
      </w:r>
    </w:p>
    <w:p w:rsidR="00CF26F2" w:rsidRDefault="00CF26F2" w:rsidP="00CF26F2">
      <w:pPr>
        <w:pStyle w:val="Heading3"/>
      </w:pPr>
      <w:r>
        <w:t>Decision Trees</w:t>
      </w:r>
    </w:p>
    <w:p w:rsidR="00BD0105" w:rsidRDefault="00BD0105" w:rsidP="00475D19">
      <w:r>
        <w:t>There can be simple systems or complicated thought processes when applying AI to a character. Most developers like to keep unimportant characters or game features as simple and uncomplicated as possible to either get it out of the way or prevent it from causing problems down the line. One of the simplest and</w:t>
      </w:r>
      <w:r w:rsidR="00CF26F2">
        <w:t xml:space="preserve"> most widely used Decision-Making AI Strategies is the Decision Tree.</w:t>
      </w:r>
    </w:p>
    <w:p w:rsidR="00693444" w:rsidRDefault="0008775B" w:rsidP="00475D19">
      <w:r>
        <w:t>The idea behind a decision tree is that it poses one question to the character after another</w:t>
      </w:r>
      <w:r w:rsidR="003657AF">
        <w:t>. This process continues</w:t>
      </w:r>
      <w:r>
        <w:t xml:space="preserve"> until each of the answers guides the </w:t>
      </w:r>
      <w:r w:rsidR="00573F8A">
        <w:t>decision-making</w:t>
      </w:r>
      <w:r>
        <w:t xml:space="preserve"> process through the ‘tree’ to an eventual outcome.</w:t>
      </w:r>
      <w:r w:rsidR="009207FE">
        <w:t xml:space="preserve"> Below is an example of a decision tree I used in my simulation, it runs through a few simple yes or no questions</w:t>
      </w:r>
      <w:r w:rsidR="00647F52">
        <w:t xml:space="preserve"> to find an appropriate outcome based on the answers.  </w:t>
      </w:r>
    </w:p>
    <w:p w:rsidR="00573F8A" w:rsidRDefault="00647F52" w:rsidP="00573F8A">
      <w:pPr>
        <w:pStyle w:val="FigureLabel"/>
      </w:pPr>
      <w:r>
        <w:rPr>
          <w:noProof/>
          <w:lang w:eastAsia="en-IE"/>
        </w:rPr>
        <w:lastRenderedPageBreak/>
        <w:drawing>
          <wp:anchor distT="0" distB="0" distL="114300" distR="114300" simplePos="0" relativeHeight="251658240" behindDoc="0" locked="0" layoutInCell="1" allowOverlap="1">
            <wp:simplePos x="0" y="0"/>
            <wp:positionH relativeFrom="margin">
              <wp:posOffset>403860</wp:posOffset>
            </wp:positionH>
            <wp:positionV relativeFrom="paragraph">
              <wp:posOffset>154940</wp:posOffset>
            </wp:positionV>
            <wp:extent cx="4686300" cy="2750820"/>
            <wp:effectExtent l="0" t="0" r="0" b="0"/>
            <wp:wrapTopAndBottom/>
            <wp:docPr id="3" name="Picture 3" descr="C:\Users\adria\AppData\Local\Microsoft\Windows\INetCache\Content.Word\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AppData\Local\Microsoft\Windows\INetCache\Content.Word\Decision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750820"/>
                    </a:xfrm>
                    <a:prstGeom prst="rect">
                      <a:avLst/>
                    </a:prstGeom>
                    <a:noFill/>
                    <a:ln>
                      <a:noFill/>
                    </a:ln>
                  </pic:spPr>
                </pic:pic>
              </a:graphicData>
            </a:graphic>
            <wp14:sizeRelV relativeFrom="margin">
              <wp14:pctHeight>0</wp14:pctHeight>
            </wp14:sizeRelV>
          </wp:anchor>
        </w:drawing>
      </w:r>
      <w:r w:rsidR="00573F8A">
        <w:t>A decision tree</w:t>
      </w:r>
    </w:p>
    <w:p w:rsidR="00573F8A" w:rsidRDefault="00573F8A" w:rsidP="00573F8A"/>
    <w:p w:rsidR="00451937" w:rsidRDefault="00647F52" w:rsidP="00573F8A">
      <w:r>
        <w:t>The more complex the questions are, the more branches the tree may have leading to a very convoluted tree with many repeating patterns which may only have subtle differences. Trees like these may lead a developer to choose a different AI Strategy which better suits the complexity of the</w:t>
      </w:r>
      <w:r w:rsidR="00E671D4">
        <w:t xml:space="preserve"> specific</w:t>
      </w:r>
      <w:r>
        <w:t xml:space="preserve"> situation.</w:t>
      </w:r>
      <w:r w:rsidR="00F22F9C">
        <w:t xml:space="preserve"> A character with a specific goal would not be well developed under this strategy as it involves complex proactive planning on the part of the developer. I will be discussing </w:t>
      </w:r>
      <w:r w:rsidR="00337A18">
        <w:t>Goal B</w:t>
      </w:r>
      <w:r w:rsidR="00F22F9C">
        <w:t xml:space="preserve">ased </w:t>
      </w:r>
      <w:r w:rsidR="00337A18">
        <w:t>Decision Making next.</w:t>
      </w:r>
    </w:p>
    <w:p w:rsidR="00E671D4" w:rsidRDefault="00E671D4" w:rsidP="00E671D4">
      <w:pPr>
        <w:pStyle w:val="Heading3"/>
      </w:pPr>
      <w:r>
        <w:t>Goal Based Decision Making</w:t>
      </w:r>
    </w:p>
    <w:p w:rsidR="001C67B1" w:rsidRDefault="00E671D4" w:rsidP="001C67B1">
      <w:pPr>
        <w:ind w:firstLine="284"/>
      </w:pPr>
      <w:r>
        <w:t>This strategy</w:t>
      </w:r>
      <w:r w:rsidR="00020361">
        <w:t xml:space="preserve"> is very literal in that you as a developer must define your </w:t>
      </w:r>
      <w:r w:rsidR="00337A18">
        <w:t>character’s</w:t>
      </w:r>
      <w:r w:rsidR="00020361">
        <w:t xml:space="preserve"> goals before anything. Many strategies would be considered reactive in nature, goal based decision making is more proactive</w:t>
      </w:r>
      <w:r w:rsidR="00311470">
        <w:t xml:space="preserve"> as it focuses decision making around that which furthers a character towards its end, mid, or starting goals. </w:t>
      </w:r>
    </w:p>
    <w:p w:rsidR="00E671D4" w:rsidRDefault="00311470" w:rsidP="001C67B1">
      <w:pPr>
        <w:ind w:firstLine="284"/>
      </w:pPr>
      <w:r>
        <w:t xml:space="preserve">Take a character in The Sims for example, when a character is created, certain aspirations are selected for them. These aspirations set a long line of objectives that a character must meet in order </w:t>
      </w:r>
      <w:r w:rsidR="001C67B1">
        <w:t>achieve</w:t>
      </w:r>
      <w:r>
        <w:t xml:space="preserve"> their aspirations. Imagine the character wants to become a head chef at a restaurant. To do this the character must join the culinary career path. Our character is not in the mood to look for a job. This is where the decision making begins, the character will now decide on what physical or social aspects of their life</w:t>
      </w:r>
      <w:r w:rsidR="001C67B1">
        <w:t xml:space="preserve"> that </w:t>
      </w:r>
      <w:r>
        <w:t xml:space="preserve">needs </w:t>
      </w:r>
      <w:r w:rsidR="001C67B1">
        <w:t xml:space="preserve">improvement </w:t>
      </w:r>
      <w:r>
        <w:t xml:space="preserve">before eventually </w:t>
      </w:r>
      <w:r w:rsidR="001C67B1">
        <w:t>working</w:t>
      </w:r>
      <w:r>
        <w:t xml:space="preserve"> on them and obtaining a good mood.</w:t>
      </w:r>
      <w:r w:rsidR="001C67B1">
        <w:t xml:space="preserve"> When the character is in a good mood it can look for a job. </w:t>
      </w:r>
      <w:r w:rsidR="001C67B1">
        <w:lastRenderedPageBreak/>
        <w:t>That is where our character’s course begins, with small goals that lead to the larger goal in its sights.</w:t>
      </w:r>
      <w:r w:rsidR="00F22F9C">
        <w:t xml:space="preserve"> </w:t>
      </w:r>
    </w:p>
    <w:p w:rsidR="00F22F9C" w:rsidRDefault="00F22F9C" w:rsidP="001C67B1">
      <w:pPr>
        <w:ind w:firstLine="284"/>
      </w:pPr>
      <w:r>
        <w:t>This type of Decision Making AI is great for all types of games in but games like The Sims, team based games or games in the Real-Time Strategy genre it is</w:t>
      </w:r>
      <w:r w:rsidR="00337A18">
        <w:t xml:space="preserve"> almost</w:t>
      </w:r>
      <w:r>
        <w:t xml:space="preserve"> perfectly suited.</w:t>
      </w:r>
      <w:r w:rsidR="008E4AA1">
        <w:t xml:space="preserve"> The next strategy I will be discussing will be based on stats and skills.</w:t>
      </w:r>
    </w:p>
    <w:p w:rsidR="00337A18" w:rsidRDefault="00337A18" w:rsidP="00337A18">
      <w:pPr>
        <w:pStyle w:val="Heading3"/>
      </w:pPr>
      <w:r>
        <w:t>Skill Based AI</w:t>
      </w:r>
    </w:p>
    <w:p w:rsidR="00337A18" w:rsidRDefault="005A5E73" w:rsidP="00337A18">
      <w:r>
        <w:t>This strategy is best suited to situations where the game’s character has some form of stat or skill tracker.</w:t>
      </w:r>
      <w:r w:rsidR="008E4AA1">
        <w:t xml:space="preserve"> The developer should use t</w:t>
      </w:r>
      <w:r w:rsidR="00986289">
        <w:t>hese trackers to compare each one of a character’s skills and set a priority for the character to behave in a way that utilises its most proficient skills before all others. This strategy can also be used quite effectively in team styled games.</w:t>
      </w:r>
    </w:p>
    <w:p w:rsidR="00986289" w:rsidRDefault="00986289" w:rsidP="00337A18">
      <w:r>
        <w:t xml:space="preserve">In EA’s FIFA football series, teams are set out by the AI in a way that fills the pitch with the best people for each position. Characters with the best reflexes are assigned as goalies, the best tacklers are assigned as defenders, the best playmakers are in midfield and the best strikers </w:t>
      </w:r>
      <w:r w:rsidR="008E4AA1">
        <w:t>are up front ready to score goals. If there is a missing player in midfield, the balance of the team would be shifted around to ensure that the positions on the field are filled with the best available players.</w:t>
      </w:r>
    </w:p>
    <w:p w:rsidR="008E4AA1" w:rsidRDefault="008E4AA1" w:rsidP="00337A18">
      <w:r>
        <w:t xml:space="preserve">This strategy plays on the efficiency side of </w:t>
      </w:r>
      <w:r w:rsidR="00681E03">
        <w:t>gaming. M</w:t>
      </w:r>
      <w:r>
        <w:t>any gamers would refer to this strategy as a type of “Min/Maxing” strategy where there is minimum priority in using or training the worst parts</w:t>
      </w:r>
      <w:r w:rsidR="00681E03">
        <w:t xml:space="preserve"> of a character and </w:t>
      </w:r>
      <w:r>
        <w:t xml:space="preserve">maximising </w:t>
      </w:r>
      <w:r w:rsidR="00681E03">
        <w:t>the focus on a characters strongest features.</w:t>
      </w:r>
    </w:p>
    <w:p w:rsidR="00681E03" w:rsidRPr="00337A18" w:rsidRDefault="00681E03" w:rsidP="00337A18">
      <w:pPr>
        <w:sectPr w:rsidR="00681E03" w:rsidRPr="00337A18" w:rsidSect="00537723">
          <w:pgSz w:w="11906" w:h="16838" w:code="9"/>
          <w:pgMar w:top="1440" w:right="1440" w:bottom="1440" w:left="1440" w:header="709" w:footer="709" w:gutter="0"/>
          <w:cols w:space="708"/>
          <w:docGrid w:linePitch="360"/>
        </w:sectPr>
      </w:pPr>
      <w:r>
        <w:t>I will be going into further detail on the implementation side of these strategies in the next chapter where I will cover the planning and development of my own simulation for testing and comparing Decision Making AI Strategies.</w:t>
      </w:r>
    </w:p>
    <w:p w:rsidR="007C4A50" w:rsidRDefault="002B1992" w:rsidP="00C47869">
      <w:pPr>
        <w:pStyle w:val="Heading1"/>
      </w:pPr>
      <w:bookmarkStart w:id="22" w:name="_Toc405989080"/>
      <w:bookmarkStart w:id="23" w:name="_Toc405989247"/>
      <w:bookmarkStart w:id="24" w:name="_Toc405989485"/>
      <w:bookmarkStart w:id="25" w:name="_Toc406006435"/>
      <w:bookmarkStart w:id="26" w:name="_Toc406008752"/>
      <w:bookmarkStart w:id="27" w:name="_Toc406051964"/>
      <w:bookmarkStart w:id="28" w:name="_Toc479948389"/>
      <w:r>
        <w:lastRenderedPageBreak/>
        <w:t>System</w:t>
      </w:r>
      <w:r w:rsidR="00A9691F">
        <w:t xml:space="preserve"> Design</w:t>
      </w:r>
      <w:bookmarkEnd w:id="22"/>
      <w:bookmarkEnd w:id="23"/>
      <w:bookmarkEnd w:id="24"/>
      <w:bookmarkEnd w:id="25"/>
      <w:bookmarkEnd w:id="26"/>
      <w:bookmarkEnd w:id="27"/>
      <w:bookmarkEnd w:id="28"/>
    </w:p>
    <w:p w:rsidR="00C47869" w:rsidRDefault="00C47869" w:rsidP="00C47869">
      <w:pPr>
        <w:pStyle w:val="Heading2"/>
      </w:pPr>
      <w:bookmarkStart w:id="29" w:name="_Toc479948390"/>
      <w:r>
        <w:t>Introduction</w:t>
      </w:r>
      <w:bookmarkEnd w:id="29"/>
    </w:p>
    <w:p w:rsidR="00681E03" w:rsidRPr="00681E03" w:rsidRDefault="00681E03" w:rsidP="00681E03">
      <w:r>
        <w:t>In this chapter I am going to be covering the many different stages of development</w:t>
      </w:r>
      <w:r w:rsidR="00434CCB">
        <w:t xml:space="preserve"> involved in the making of the simulation I built for my research</w:t>
      </w:r>
      <w:bookmarkStart w:id="30" w:name="_GoBack"/>
      <w:bookmarkEnd w:id="30"/>
      <w:r w:rsidR="00434CCB">
        <w:t>.</w:t>
      </w:r>
    </w:p>
    <w:p w:rsidR="002B1992" w:rsidRDefault="002B1992" w:rsidP="00D16CE9">
      <w:pPr>
        <w:pStyle w:val="Heading2"/>
      </w:pPr>
      <w:bookmarkStart w:id="31" w:name="_Toc479948391"/>
      <w:r>
        <w:t>Requirements</w:t>
      </w:r>
      <w:bookmarkEnd w:id="31"/>
    </w:p>
    <w:p w:rsidR="002B1992" w:rsidRDefault="002B1992" w:rsidP="00D16CE9">
      <w:pPr>
        <w:pStyle w:val="Heading2"/>
      </w:pPr>
      <w:bookmarkStart w:id="32" w:name="_Toc479948392"/>
      <w:r>
        <w:t>Architecture</w:t>
      </w:r>
      <w:bookmarkEnd w:id="32"/>
    </w:p>
    <w:p w:rsidR="001C6767" w:rsidRDefault="00D16CE9" w:rsidP="001C6767">
      <w:pPr>
        <w:pStyle w:val="Heading2"/>
      </w:pPr>
      <w:bookmarkStart w:id="33" w:name="_Toc479948393"/>
      <w:r>
        <w:t>Design</w:t>
      </w:r>
      <w:bookmarkEnd w:id="33"/>
    </w:p>
    <w:p w:rsidR="00892B0F" w:rsidRPr="00892B0F" w:rsidRDefault="00D16CE9" w:rsidP="001C6767">
      <w:pPr>
        <w:pStyle w:val="Heading2"/>
      </w:pPr>
      <w:bookmarkStart w:id="34" w:name="_Toc479948394"/>
      <w:r>
        <w:t>Implementation</w:t>
      </w:r>
      <w:bookmarkEnd w:id="34"/>
    </w:p>
    <w:p w:rsidR="002B1992" w:rsidRDefault="002B1992" w:rsidP="002B1992"/>
    <w:p w:rsidR="002B1992" w:rsidRPr="002B1992" w:rsidRDefault="002B1992" w:rsidP="002B1992">
      <w:pPr>
        <w:pStyle w:val="HeadingIgnore"/>
        <w:sectPr w:rsidR="002B1992" w:rsidRPr="002B1992" w:rsidSect="00537723">
          <w:pgSz w:w="11906" w:h="16838" w:code="9"/>
          <w:pgMar w:top="1440" w:right="1440" w:bottom="1440" w:left="1440" w:header="709" w:footer="709" w:gutter="0"/>
          <w:cols w:space="708"/>
          <w:docGrid w:linePitch="360"/>
        </w:sectPr>
      </w:pPr>
    </w:p>
    <w:p w:rsidR="00B23B91" w:rsidRDefault="00D16CE9" w:rsidP="009C3878">
      <w:pPr>
        <w:pStyle w:val="Heading1"/>
      </w:pPr>
      <w:bookmarkStart w:id="35" w:name="_Toc479948395"/>
      <w:r>
        <w:lastRenderedPageBreak/>
        <w:t>Testing and Evaluation</w:t>
      </w:r>
      <w:bookmarkEnd w:id="35"/>
    </w:p>
    <w:p w:rsidR="00E816F6" w:rsidRDefault="00E816F6" w:rsidP="00E816F6">
      <w:pPr>
        <w:pStyle w:val="Heading2"/>
      </w:pPr>
      <w:bookmarkStart w:id="36" w:name="_Toc479948396"/>
      <w:r>
        <w:t>Introduction</w:t>
      </w:r>
      <w:bookmarkEnd w:id="36"/>
    </w:p>
    <w:p w:rsidR="00E816F6" w:rsidRDefault="00E816F6" w:rsidP="00E816F6">
      <w:pPr>
        <w:pStyle w:val="Heading2"/>
      </w:pPr>
      <w:bookmarkStart w:id="37" w:name="_Toc479948397"/>
      <w:r>
        <w:t>Testing</w:t>
      </w:r>
      <w:bookmarkEnd w:id="37"/>
    </w:p>
    <w:p w:rsidR="00E816F6" w:rsidRPr="00E816F6" w:rsidRDefault="00E816F6" w:rsidP="00E816F6">
      <w:pPr>
        <w:pStyle w:val="Heading2"/>
      </w:pPr>
      <w:bookmarkStart w:id="38" w:name="_Toc479948398"/>
      <w:r>
        <w:t>Evaluation</w:t>
      </w:r>
      <w:bookmarkEnd w:id="38"/>
    </w:p>
    <w:p w:rsidR="00B23B91" w:rsidRDefault="00B23B91" w:rsidP="00B23B91"/>
    <w:p w:rsidR="00FF6ECB" w:rsidRPr="00B23B91" w:rsidRDefault="00FF6ECB" w:rsidP="00FF6ECB">
      <w:pPr>
        <w:sectPr w:rsidR="00FF6ECB" w:rsidRPr="00B23B91" w:rsidSect="00537723">
          <w:pgSz w:w="11906" w:h="16838" w:code="9"/>
          <w:pgMar w:top="1440" w:right="1440" w:bottom="1440" w:left="1440" w:header="709" w:footer="709" w:gutter="0"/>
          <w:cols w:space="708"/>
          <w:docGrid w:linePitch="360"/>
        </w:sectPr>
      </w:pPr>
    </w:p>
    <w:p w:rsidR="005C6138" w:rsidRDefault="00A9691F" w:rsidP="005C6138">
      <w:pPr>
        <w:pStyle w:val="Heading1"/>
      </w:pPr>
      <w:bookmarkStart w:id="39" w:name="_Toc405989082"/>
      <w:bookmarkStart w:id="40" w:name="_Toc405989249"/>
      <w:bookmarkStart w:id="41" w:name="_Toc405989487"/>
      <w:bookmarkStart w:id="42" w:name="_Toc406006437"/>
      <w:bookmarkStart w:id="43" w:name="_Toc406008754"/>
      <w:bookmarkStart w:id="44" w:name="_Toc406051966"/>
      <w:bookmarkStart w:id="45" w:name="_Toc479948399"/>
      <w:r>
        <w:lastRenderedPageBreak/>
        <w:t>Conclusions</w:t>
      </w:r>
      <w:bookmarkEnd w:id="39"/>
      <w:bookmarkEnd w:id="40"/>
      <w:bookmarkEnd w:id="41"/>
      <w:bookmarkEnd w:id="42"/>
      <w:bookmarkEnd w:id="43"/>
      <w:bookmarkEnd w:id="44"/>
      <w:bookmarkEnd w:id="45"/>
    </w:p>
    <w:p w:rsidR="00E816F6" w:rsidRDefault="00E816F6" w:rsidP="00341E43">
      <w:pPr>
        <w:pStyle w:val="Heading2"/>
      </w:pPr>
      <w:bookmarkStart w:id="46" w:name="_Toc479948400"/>
      <w:r w:rsidRPr="00341E43">
        <w:t>Introduction</w:t>
      </w:r>
      <w:bookmarkEnd w:id="46"/>
    </w:p>
    <w:p w:rsidR="00E816F6" w:rsidRDefault="00E816F6" w:rsidP="00E816F6">
      <w:pPr>
        <w:pStyle w:val="Heading2"/>
      </w:pPr>
      <w:bookmarkStart w:id="47" w:name="_Toc479948401"/>
      <w:r>
        <w:t>Reflection</w:t>
      </w:r>
      <w:bookmarkEnd w:id="47"/>
    </w:p>
    <w:p w:rsidR="00E816F6" w:rsidRDefault="00E816F6" w:rsidP="00E816F6">
      <w:pPr>
        <w:pStyle w:val="Heading2"/>
      </w:pPr>
      <w:bookmarkStart w:id="48" w:name="_Toc479948402"/>
      <w:r>
        <w:t>Recommendations</w:t>
      </w:r>
      <w:bookmarkEnd w:id="48"/>
    </w:p>
    <w:p w:rsidR="00E816F6" w:rsidRPr="00E816F6" w:rsidRDefault="00E816F6" w:rsidP="00E816F6"/>
    <w:p w:rsidR="00E816F6" w:rsidRPr="00E816F6" w:rsidRDefault="00E816F6" w:rsidP="00E816F6"/>
    <w:p w:rsidR="005C6138" w:rsidRDefault="005C6138" w:rsidP="005C6138"/>
    <w:p w:rsidR="005C6138" w:rsidRPr="005C6138" w:rsidRDefault="005C6138" w:rsidP="005C6138">
      <w:pPr>
        <w:sectPr w:rsidR="005C6138" w:rsidRPr="005C6138" w:rsidSect="00537723">
          <w:pgSz w:w="11906" w:h="16838" w:code="9"/>
          <w:pgMar w:top="1440" w:right="1440" w:bottom="1440" w:left="1440" w:header="709" w:footer="709" w:gutter="0"/>
          <w:cols w:space="708"/>
          <w:docGrid w:linePitch="360"/>
        </w:sectPr>
      </w:pPr>
    </w:p>
    <w:p w:rsidR="00A9691F" w:rsidRDefault="00A9691F" w:rsidP="00495CAF">
      <w:pPr>
        <w:pStyle w:val="Heading5"/>
      </w:pPr>
      <w:bookmarkStart w:id="49" w:name="_Toc405989083"/>
      <w:bookmarkStart w:id="50" w:name="_Toc405989250"/>
      <w:bookmarkStart w:id="51" w:name="_Toc405989488"/>
      <w:bookmarkStart w:id="52" w:name="_Toc406008755"/>
      <w:bookmarkStart w:id="53" w:name="_Toc406051967"/>
      <w:bookmarkStart w:id="54" w:name="_Toc479948403"/>
      <w:r>
        <w:lastRenderedPageBreak/>
        <w:t>References</w:t>
      </w:r>
      <w:bookmarkEnd w:id="49"/>
      <w:bookmarkEnd w:id="50"/>
      <w:bookmarkEnd w:id="51"/>
      <w:bookmarkEnd w:id="52"/>
      <w:bookmarkEnd w:id="53"/>
      <w:bookmarkEnd w:id="54"/>
    </w:p>
    <w:p w:rsidR="00341E43" w:rsidRPr="00341E43" w:rsidRDefault="00341E43" w:rsidP="00341E43">
      <w:pPr>
        <w:rPr>
          <w:noProof/>
        </w:rPr>
      </w:pPr>
      <w:r>
        <w:fldChar w:fldCharType="begin"/>
      </w:r>
      <w:r>
        <w:instrText xml:space="preserve"> ADDIN EN.REFLIST </w:instrText>
      </w:r>
      <w:r>
        <w:fldChar w:fldCharType="separate"/>
      </w:r>
      <w:bookmarkStart w:id="55" w:name="_ENREF_1"/>
      <w:r w:rsidRPr="00341E43">
        <w:rPr>
          <w:noProof/>
        </w:rPr>
        <w:t>[1]</w:t>
      </w:r>
      <w:r w:rsidRPr="00341E43">
        <w:rPr>
          <w:noProof/>
        </w:rPr>
        <w:tab/>
        <w:t xml:space="preserve">I. Sommerville, </w:t>
      </w:r>
      <w:r w:rsidRPr="00341E43">
        <w:rPr>
          <w:i/>
          <w:noProof/>
        </w:rPr>
        <w:t>Software Engineering</w:t>
      </w:r>
      <w:r w:rsidRPr="00341E43">
        <w:rPr>
          <w:noProof/>
        </w:rPr>
        <w:t>. Boston: Addison-Wesley, 2011.</w:t>
      </w:r>
      <w:bookmarkEnd w:id="55"/>
    </w:p>
    <w:p w:rsidR="00A9691F" w:rsidRDefault="00341E43" w:rsidP="00341E43">
      <w:r>
        <w:fldChar w:fldCharType="end"/>
      </w:r>
    </w:p>
    <w:p w:rsidR="00870A5C" w:rsidRPr="00A9691F" w:rsidRDefault="00870A5C" w:rsidP="00A9691F">
      <w:pPr>
        <w:sectPr w:rsidR="00870A5C" w:rsidRPr="00A9691F" w:rsidSect="00537723">
          <w:headerReference w:type="default" r:id="rId18"/>
          <w:pgSz w:w="11906" w:h="16838" w:code="9"/>
          <w:pgMar w:top="1440" w:right="1440" w:bottom="1440" w:left="1440" w:header="709" w:footer="709" w:gutter="0"/>
          <w:cols w:space="708"/>
          <w:docGrid w:linePitch="360"/>
        </w:sectPr>
      </w:pPr>
    </w:p>
    <w:p w:rsidR="005C6138" w:rsidRPr="005C6138" w:rsidRDefault="00B64673" w:rsidP="005C6138">
      <w:pPr>
        <w:pStyle w:val="Heading5"/>
      </w:pPr>
      <w:bookmarkStart w:id="56" w:name="_Toc405989084"/>
      <w:bookmarkStart w:id="57" w:name="_Toc405989251"/>
      <w:bookmarkStart w:id="58" w:name="_Toc405989489"/>
      <w:bookmarkStart w:id="59" w:name="_Toc406008756"/>
      <w:bookmarkStart w:id="60" w:name="_Toc406051968"/>
      <w:bookmarkStart w:id="61" w:name="_Toc479948404"/>
      <w:r>
        <w:lastRenderedPageBreak/>
        <w:t>Glossary</w:t>
      </w:r>
      <w:bookmarkEnd w:id="56"/>
      <w:bookmarkEnd w:id="57"/>
      <w:bookmarkEnd w:id="58"/>
      <w:bookmarkEnd w:id="59"/>
      <w:bookmarkEnd w:id="60"/>
      <w:bookmarkEnd w:id="61"/>
    </w:p>
    <w:p w:rsidR="005C6138" w:rsidRPr="005C6138" w:rsidRDefault="005C6138" w:rsidP="005C6138"/>
    <w:p w:rsidR="00B64673" w:rsidRDefault="00B64673" w:rsidP="00B64673">
      <w:pPr>
        <w:sectPr w:rsidR="00B64673" w:rsidSect="00537723">
          <w:pgSz w:w="11906" w:h="16838" w:code="9"/>
          <w:pgMar w:top="1440" w:right="1440" w:bottom="1440" w:left="1440" w:header="709" w:footer="709" w:gutter="0"/>
          <w:cols w:space="708"/>
          <w:docGrid w:linePitch="360"/>
        </w:sectPr>
      </w:pPr>
    </w:p>
    <w:p w:rsidR="00B64673" w:rsidRDefault="00374F6C" w:rsidP="00495CAF">
      <w:pPr>
        <w:pStyle w:val="Heading5"/>
      </w:pPr>
      <w:bookmarkStart w:id="62" w:name="_Toc405989085"/>
      <w:bookmarkStart w:id="63" w:name="_Toc405989252"/>
      <w:bookmarkStart w:id="64" w:name="_Toc405989490"/>
      <w:bookmarkStart w:id="65" w:name="_Toc406008757"/>
      <w:bookmarkStart w:id="66" w:name="_Toc406051969"/>
      <w:bookmarkStart w:id="67" w:name="_Toc479948405"/>
      <w:r>
        <w:lastRenderedPageBreak/>
        <w:t>List of Abbreviations</w:t>
      </w:r>
      <w:bookmarkEnd w:id="62"/>
      <w:bookmarkEnd w:id="63"/>
      <w:bookmarkEnd w:id="64"/>
      <w:bookmarkEnd w:id="65"/>
      <w:bookmarkEnd w:id="66"/>
      <w:bookmarkEnd w:id="67"/>
    </w:p>
    <w:p w:rsidR="005C6138" w:rsidRPr="005C6138" w:rsidRDefault="005C6138" w:rsidP="005C6138"/>
    <w:p w:rsidR="00374F6C" w:rsidRDefault="00374F6C" w:rsidP="00374F6C">
      <w:pPr>
        <w:sectPr w:rsidR="00374F6C" w:rsidSect="00537723">
          <w:pgSz w:w="11906" w:h="16838" w:code="9"/>
          <w:pgMar w:top="1440" w:right="1440" w:bottom="1440" w:left="1440" w:header="709" w:footer="709" w:gutter="0"/>
          <w:cols w:space="708"/>
          <w:docGrid w:linePitch="360"/>
        </w:sectPr>
      </w:pPr>
    </w:p>
    <w:p w:rsidR="009C3878" w:rsidRDefault="000136BB" w:rsidP="009C3878">
      <w:pPr>
        <w:pStyle w:val="Heading6"/>
      </w:pPr>
      <w:bookmarkStart w:id="68" w:name="_Toc479948406"/>
      <w:r>
        <w:lastRenderedPageBreak/>
        <w:t>Appendix Title uses ‘Heading 6’</w:t>
      </w:r>
      <w:bookmarkEnd w:id="68"/>
    </w:p>
    <w:p w:rsidR="005C6138" w:rsidRPr="005C6138" w:rsidRDefault="000136BB" w:rsidP="00341E43">
      <w:pPr>
        <w:pStyle w:val="Heading7"/>
      </w:pPr>
      <w:bookmarkStart w:id="69" w:name="_Toc479948407"/>
      <w:r>
        <w:t>Appendix sub-title uses ‘Heading 7’</w:t>
      </w:r>
      <w:bookmarkEnd w:id="69"/>
    </w:p>
    <w:sectPr w:rsidR="005C6138" w:rsidRPr="005C6138" w:rsidSect="00537723">
      <w:head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07A" w:rsidRDefault="00C9707A" w:rsidP="001D0074">
      <w:pPr>
        <w:spacing w:after="0" w:line="240" w:lineRule="auto"/>
      </w:pPr>
      <w:r>
        <w:separator/>
      </w:r>
    </w:p>
    <w:p w:rsidR="00C9707A" w:rsidRDefault="00C9707A"/>
  </w:endnote>
  <w:endnote w:type="continuationSeparator" w:id="0">
    <w:p w:rsidR="00C9707A" w:rsidRDefault="00C9707A" w:rsidP="001D0074">
      <w:pPr>
        <w:spacing w:after="0" w:line="240" w:lineRule="auto"/>
      </w:pPr>
      <w:r>
        <w:continuationSeparator/>
      </w:r>
    </w:p>
    <w:p w:rsidR="00C9707A" w:rsidRDefault="00C970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p>
  <w:p w:rsidR="00F2239C" w:rsidRDefault="00F22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r>
      <w:fldChar w:fldCharType="begin"/>
    </w:r>
    <w:r>
      <w:instrText xml:space="preserve"> PAGE   \* MERGEFORMAT </w:instrText>
    </w:r>
    <w:r>
      <w:fldChar w:fldCharType="separate"/>
    </w:r>
    <w:r>
      <w:rPr>
        <w:noProof/>
      </w:rPr>
      <w:t>ii</w:t>
    </w:r>
    <w:r>
      <w:rPr>
        <w:noProof/>
      </w:rPr>
      <w:fldChar w:fldCharType="end"/>
    </w:r>
  </w:p>
  <w:p w:rsidR="00F2239C" w:rsidRDefault="00F223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r>
      <w:fldChar w:fldCharType="begin"/>
    </w:r>
    <w:r>
      <w:instrText xml:space="preserve"> PAGE   \* MERGEFORMAT </w:instrText>
    </w:r>
    <w:r>
      <w:fldChar w:fldCharType="separate"/>
    </w:r>
    <w:r w:rsidR="00434CCB">
      <w:rPr>
        <w:noProof/>
      </w:rPr>
      <w:t>iv</w:t>
    </w:r>
    <w:r>
      <w:rPr>
        <w:noProof/>
      </w:rPr>
      <w:fldChar w:fldCharType="end"/>
    </w:r>
  </w:p>
  <w:p w:rsidR="00F2239C" w:rsidRDefault="00F223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Footer"/>
      <w:jc w:val="center"/>
    </w:pPr>
    <w:r>
      <w:fldChar w:fldCharType="begin"/>
    </w:r>
    <w:r>
      <w:instrText xml:space="preserve"> PAGE   \* MERGEFORMAT </w:instrText>
    </w:r>
    <w:r>
      <w:fldChar w:fldCharType="separate"/>
    </w:r>
    <w:r w:rsidR="00434CCB">
      <w:rPr>
        <w:noProof/>
      </w:rPr>
      <w:t>9</w:t>
    </w:r>
    <w:r>
      <w:rPr>
        <w:noProof/>
      </w:rPr>
      <w:fldChar w:fldCharType="end"/>
    </w:r>
  </w:p>
  <w:p w:rsidR="00F2239C" w:rsidRDefault="00F22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07A" w:rsidRDefault="00C9707A" w:rsidP="001D0074">
      <w:pPr>
        <w:spacing w:after="0" w:line="240" w:lineRule="auto"/>
      </w:pPr>
      <w:r>
        <w:separator/>
      </w:r>
    </w:p>
    <w:p w:rsidR="00C9707A" w:rsidRDefault="00C9707A"/>
  </w:footnote>
  <w:footnote w:type="continuationSeparator" w:id="0">
    <w:p w:rsidR="00C9707A" w:rsidRDefault="00C9707A" w:rsidP="001D0074">
      <w:pPr>
        <w:spacing w:after="0" w:line="240" w:lineRule="auto"/>
      </w:pPr>
      <w:r>
        <w:continuationSeparator/>
      </w:r>
    </w:p>
    <w:p w:rsidR="00C9707A" w:rsidRDefault="00C970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C9707A">
    <w:pPr>
      <w:pStyle w:val="Header"/>
    </w:pPr>
    <w:r>
      <w:fldChar w:fldCharType="begin"/>
    </w:r>
    <w:r>
      <w:instrText xml:space="preserve"> STYLEREF  "Heading 5"  \* MERGEFORMAT </w:instrText>
    </w:r>
    <w:r>
      <w:fldChar w:fldCharType="separate"/>
    </w:r>
    <w:r w:rsidR="00441D0A">
      <w:rPr>
        <w:noProof/>
      </w:rPr>
      <w:t>Declaration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C9707A">
    <w:pPr>
      <w:pStyle w:val="Header"/>
    </w:pPr>
    <w:r>
      <w:fldChar w:fldCharType="begin"/>
    </w:r>
    <w:r>
      <w:instrText xml:space="preserve"> STYLEREF  "Heading 5"  \* MERGEFORMAT </w:instrText>
    </w:r>
    <w:r>
      <w:fldChar w:fldCharType="separate"/>
    </w:r>
    <w:r w:rsidR="00434CCB">
      <w:rPr>
        <w:noProof/>
      </w:rPr>
      <w:t>Acknowledgements</w:t>
    </w:r>
    <w:r>
      <w:rPr>
        <w:noProof/>
      </w:rPr>
      <w:fldChar w:fldCharType="end"/>
    </w:r>
    <w:r w:rsidR="00F2239C">
      <w:tab/>
    </w:r>
    <w:r w:rsidR="00F2239C">
      <w:tab/>
      <w:t>BSc. Software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C9707A">
    <w:pPr>
      <w:pStyle w:val="Header"/>
    </w:pPr>
    <w:r>
      <w:fldChar w:fldCharType="begin"/>
    </w:r>
    <w:r>
      <w:instrText xml:space="preserve"> STYLEREF  "Heading 5"  \* MERGEFORMAT </w:instrText>
    </w:r>
    <w:r>
      <w:fldChar w:fldCharType="separate"/>
    </w:r>
    <w:r w:rsidR="00434CCB">
      <w:rPr>
        <w:noProof/>
      </w:rPr>
      <w:t>Table of Contents</w:t>
    </w:r>
    <w:r>
      <w:rPr>
        <w:noProof/>
      </w:rPr>
      <w:fldChar w:fldCharType="end"/>
    </w:r>
    <w:r w:rsidR="00F2239C">
      <w:tab/>
    </w:r>
    <w:r w:rsidR="00F2239C">
      <w:tab/>
    </w:r>
    <w:r w:rsidR="00A1147F">
      <w:t>BSc. Software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F2239C">
    <w:pPr>
      <w:pStyle w:val="Header"/>
    </w:pPr>
    <w:r>
      <w:t xml:space="preserve">List of Tables </w:t>
    </w:r>
    <w:r w:rsidR="00216036">
      <w:t>and Figures</w:t>
    </w:r>
    <w:r w:rsidR="00216036">
      <w:tab/>
    </w:r>
    <w:r w:rsidR="00216036">
      <w:tab/>
      <w:t>BSc. Software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C9707A">
    <w:pPr>
      <w:pStyle w:val="Header"/>
    </w:pPr>
    <w:r>
      <w:fldChar w:fldCharType="begin"/>
    </w:r>
    <w:r>
      <w:instrText xml:space="preserve"> STYLEREF  "Heading 1"  \* MERGEFORMAT </w:instrText>
    </w:r>
    <w:r>
      <w:fldChar w:fldCharType="separate"/>
    </w:r>
    <w:r w:rsidR="00434CCB">
      <w:rPr>
        <w:noProof/>
      </w:rPr>
      <w:t>System Design</w:t>
    </w:r>
    <w:r>
      <w:rPr>
        <w:noProof/>
      </w:rPr>
      <w:fldChar w:fldCharType="end"/>
    </w:r>
    <w:r w:rsidR="00D16CE9">
      <w:rPr>
        <w:noProof/>
      </w:rPr>
      <w:t xml:space="preserve"> </w:t>
    </w:r>
    <w:r w:rsidR="00D16CE9">
      <w:rPr>
        <w:noProof/>
      </w:rPr>
      <w:tab/>
    </w:r>
    <w:r w:rsidR="00D16CE9">
      <w:rPr>
        <w:noProof/>
      </w:rPr>
      <w:tab/>
    </w:r>
    <w:r w:rsidR="00E63E94">
      <w:t>BSc. Software Design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C9707A">
    <w:pPr>
      <w:pStyle w:val="Header"/>
    </w:pPr>
    <w:r>
      <w:fldChar w:fldCharType="begin"/>
    </w:r>
    <w:r>
      <w:instrText xml:space="preserve"> STYLEREF  "Heading 5"  \* MERGEFORMAT </w:instrText>
    </w:r>
    <w:r>
      <w:fldChar w:fldCharType="separate"/>
    </w:r>
    <w:r w:rsidR="00434CCB">
      <w:rPr>
        <w:noProof/>
      </w:rPr>
      <w:t>List of Abbreviations</w:t>
    </w:r>
    <w:r>
      <w:rPr>
        <w:noProof/>
      </w:rPr>
      <w:fldChar w:fldCharType="end"/>
    </w:r>
    <w:r w:rsidR="00F2239C">
      <w:tab/>
    </w:r>
    <w:r w:rsidR="00F2239C">
      <w:tab/>
    </w:r>
    <w:r w:rsidR="00E63E94">
      <w:t>BSc. Software Design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39C" w:rsidRDefault="00C9707A" w:rsidP="0069283B">
    <w:pPr>
      <w:pStyle w:val="Header"/>
      <w:tabs>
        <w:tab w:val="clear" w:pos="4513"/>
        <w:tab w:val="center" w:pos="6663"/>
      </w:tabs>
    </w:pPr>
    <w:r>
      <w:fldChar w:fldCharType="begin"/>
    </w:r>
    <w:r>
      <w:instrText xml:space="preserve"> STYLEREF  "Heading 6" \n  \* MERGEFORMAT </w:instrText>
    </w:r>
    <w:r>
      <w:fldChar w:fldCharType="separate"/>
    </w:r>
    <w:r w:rsidR="00681E03">
      <w:rPr>
        <w:noProof/>
      </w:rPr>
      <w:t>Appendix A:</w:t>
    </w:r>
    <w:r>
      <w:rPr>
        <w:noProof/>
      </w:rPr>
      <w:fldChar w:fldCharType="end"/>
    </w:r>
    <w:r>
      <w:fldChar w:fldCharType="begin"/>
    </w:r>
    <w:r>
      <w:instrText xml:space="preserve"> STYLEREF  "Heading 6"  \* MERGEFORMAT </w:instrText>
    </w:r>
    <w:r>
      <w:fldChar w:fldCharType="separate"/>
    </w:r>
    <w:r w:rsidR="00681E03">
      <w:rPr>
        <w:noProof/>
      </w:rPr>
      <w:t>Appendix Title uses ‘Heading 6’</w:t>
    </w:r>
    <w:r>
      <w:rPr>
        <w:noProof/>
      </w:rPr>
      <w:fldChar w:fldCharType="end"/>
    </w:r>
    <w:r w:rsidR="00F2239C">
      <w:tab/>
    </w:r>
    <w:r w:rsidR="00F2239C">
      <w:tab/>
    </w:r>
    <w:r w:rsidR="00E63E94">
      <w:t>BSc. Software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49D8"/>
    <w:multiLevelType w:val="multilevel"/>
    <w:tmpl w:val="BF4C6846"/>
    <w:lvl w:ilvl="0">
      <w:start w:val="3"/>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284"/>
      </w:pPr>
      <w:rPr>
        <w:rFonts w:hint="default"/>
      </w:rPr>
    </w:lvl>
    <w:lvl w:ilvl="2">
      <w:start w:val="1"/>
      <w:numFmt w:val="decimal"/>
      <w:pStyle w:val="Heading3"/>
      <w:suff w:val="space"/>
      <w:lvlText w:val="%1.%2.%3"/>
      <w:lvlJc w:val="left"/>
      <w:pPr>
        <w:ind w:left="0" w:firstLine="284"/>
      </w:pPr>
      <w:rPr>
        <w:rFonts w:hint="default"/>
      </w:rPr>
    </w:lvl>
    <w:lvl w:ilvl="3">
      <w:start w:val="1"/>
      <w:numFmt w:val="decimal"/>
      <w:pStyle w:val="Heading4"/>
      <w:suff w:val="space"/>
      <w:lvlText w:val="%1.%2.%3.%4"/>
      <w:lvlJc w:val="left"/>
      <w:pPr>
        <w:ind w:left="0" w:firstLine="284"/>
      </w:pPr>
      <w:rPr>
        <w:rFonts w:hint="default"/>
      </w:rPr>
    </w:lvl>
    <w:lvl w:ilvl="4">
      <w:start w:val="1"/>
      <w:numFmt w:val="none"/>
      <w:pStyle w:val="Heading5"/>
      <w:suff w:val="nothing"/>
      <w:lvlText w:val=""/>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suff w:val="space"/>
      <w:lvlText w:val="Appendix %6:"/>
      <w:lvlJc w:val="left"/>
      <w:pPr>
        <w:ind w:left="0" w:firstLine="0"/>
      </w:pPr>
      <w:rPr>
        <w:rFonts w:hint="default"/>
      </w:rPr>
    </w:lvl>
    <w:lvl w:ilvl="6">
      <w:start w:val="1"/>
      <w:numFmt w:val="decimal"/>
      <w:pStyle w:val="Heading7"/>
      <w:suff w:val="space"/>
      <w:lvlText w:val="%6.%7"/>
      <w:lvlJc w:val="left"/>
      <w:pPr>
        <w:ind w:left="0" w:firstLine="0"/>
      </w:pPr>
      <w:rPr>
        <w:rFonts w:hint="default"/>
      </w:rPr>
    </w:lvl>
    <w:lvl w:ilvl="7">
      <w:start w:val="1"/>
      <w:numFmt w:val="decimal"/>
      <w:lvlRestart w:val="2"/>
      <w:pStyle w:val="Tablelabel"/>
      <w:suff w:val="space"/>
      <w:lvlText w:val="Table %1.%2.%8:"/>
      <w:lvlJc w:val="left"/>
      <w:pPr>
        <w:ind w:left="0" w:firstLine="0"/>
      </w:pPr>
      <w:rPr>
        <w:rFonts w:hint="default"/>
      </w:rPr>
    </w:lvl>
    <w:lvl w:ilvl="8">
      <w:start w:val="1"/>
      <w:numFmt w:val="decimal"/>
      <w:lvlRestart w:val="2"/>
      <w:pStyle w:val="FigureLabel"/>
      <w:suff w:val="space"/>
      <w:lvlText w:val="Figure %1.%2.%9:"/>
      <w:lvlJc w:val="left"/>
      <w:pPr>
        <w:ind w:left="0" w:firstLine="0"/>
      </w:pPr>
      <w:rPr>
        <w:rFonts w:hint="default"/>
      </w:rPr>
    </w:lvl>
  </w:abstractNum>
  <w:abstractNum w:abstractNumId="1" w15:restartNumberingAfterBreak="0">
    <w:nsid w:val="311F375E"/>
    <w:multiLevelType w:val="hybridMultilevel"/>
    <w:tmpl w:val="85DA77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5910CA"/>
    <w:multiLevelType w:val="hybridMultilevel"/>
    <w:tmpl w:val="78BE75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ENLayout&gt;"/>
    <w:docVar w:name="EN.Libraries" w:val="&lt;Libraries&gt;&lt;/Libraries&gt;"/>
  </w:docVars>
  <w:rsids>
    <w:rsidRoot w:val="00441D0A"/>
    <w:rsid w:val="000136BB"/>
    <w:rsid w:val="00015827"/>
    <w:rsid w:val="00020224"/>
    <w:rsid w:val="00020361"/>
    <w:rsid w:val="0002516F"/>
    <w:rsid w:val="0002624A"/>
    <w:rsid w:val="000406BD"/>
    <w:rsid w:val="00072FB1"/>
    <w:rsid w:val="00084B99"/>
    <w:rsid w:val="0008775B"/>
    <w:rsid w:val="000B4CC8"/>
    <w:rsid w:val="000B6DA5"/>
    <w:rsid w:val="000C2516"/>
    <w:rsid w:val="000C5C52"/>
    <w:rsid w:val="000E5807"/>
    <w:rsid w:val="0010776F"/>
    <w:rsid w:val="0011009A"/>
    <w:rsid w:val="00133451"/>
    <w:rsid w:val="00133F4E"/>
    <w:rsid w:val="00146E27"/>
    <w:rsid w:val="001507CF"/>
    <w:rsid w:val="00164148"/>
    <w:rsid w:val="00165324"/>
    <w:rsid w:val="00165584"/>
    <w:rsid w:val="00167B38"/>
    <w:rsid w:val="00176019"/>
    <w:rsid w:val="0019202A"/>
    <w:rsid w:val="001A544A"/>
    <w:rsid w:val="001B050D"/>
    <w:rsid w:val="001B2514"/>
    <w:rsid w:val="001B50EB"/>
    <w:rsid w:val="001B7066"/>
    <w:rsid w:val="001C00EC"/>
    <w:rsid w:val="001C037C"/>
    <w:rsid w:val="001C2F13"/>
    <w:rsid w:val="001C6767"/>
    <w:rsid w:val="001C67B1"/>
    <w:rsid w:val="001D0074"/>
    <w:rsid w:val="001D791C"/>
    <w:rsid w:val="001E77A9"/>
    <w:rsid w:val="001F70F3"/>
    <w:rsid w:val="002068B7"/>
    <w:rsid w:val="00214AFB"/>
    <w:rsid w:val="00215D6D"/>
    <w:rsid w:val="00216036"/>
    <w:rsid w:val="00222E81"/>
    <w:rsid w:val="002412A9"/>
    <w:rsid w:val="002426DF"/>
    <w:rsid w:val="00250215"/>
    <w:rsid w:val="00250439"/>
    <w:rsid w:val="0025263D"/>
    <w:rsid w:val="00253896"/>
    <w:rsid w:val="00255AD2"/>
    <w:rsid w:val="0026107E"/>
    <w:rsid w:val="002A4B0E"/>
    <w:rsid w:val="002B1992"/>
    <w:rsid w:val="002B1DAC"/>
    <w:rsid w:val="002B5D7F"/>
    <w:rsid w:val="002C598C"/>
    <w:rsid w:val="002D398D"/>
    <w:rsid w:val="002D4917"/>
    <w:rsid w:val="002D701A"/>
    <w:rsid w:val="002E00CD"/>
    <w:rsid w:val="002E2FDE"/>
    <w:rsid w:val="002E4309"/>
    <w:rsid w:val="002E48E2"/>
    <w:rsid w:val="00311470"/>
    <w:rsid w:val="003137E5"/>
    <w:rsid w:val="00315884"/>
    <w:rsid w:val="00316CF8"/>
    <w:rsid w:val="00320863"/>
    <w:rsid w:val="00321486"/>
    <w:rsid w:val="00327AF5"/>
    <w:rsid w:val="00337A18"/>
    <w:rsid w:val="00341E43"/>
    <w:rsid w:val="003657AF"/>
    <w:rsid w:val="003658FE"/>
    <w:rsid w:val="00371330"/>
    <w:rsid w:val="00374F6C"/>
    <w:rsid w:val="00376EE2"/>
    <w:rsid w:val="003A04BB"/>
    <w:rsid w:val="003A0A4C"/>
    <w:rsid w:val="003A154A"/>
    <w:rsid w:val="003A1834"/>
    <w:rsid w:val="003B1B21"/>
    <w:rsid w:val="003F31B4"/>
    <w:rsid w:val="003F455C"/>
    <w:rsid w:val="004003B4"/>
    <w:rsid w:val="00401329"/>
    <w:rsid w:val="00404292"/>
    <w:rsid w:val="0040431F"/>
    <w:rsid w:val="004320EF"/>
    <w:rsid w:val="00434CCB"/>
    <w:rsid w:val="00437556"/>
    <w:rsid w:val="004379C2"/>
    <w:rsid w:val="00440CF5"/>
    <w:rsid w:val="00441D0A"/>
    <w:rsid w:val="00451937"/>
    <w:rsid w:val="00455926"/>
    <w:rsid w:val="00456851"/>
    <w:rsid w:val="0045759E"/>
    <w:rsid w:val="00474444"/>
    <w:rsid w:val="00475D19"/>
    <w:rsid w:val="0048299A"/>
    <w:rsid w:val="00487B1D"/>
    <w:rsid w:val="00495B62"/>
    <w:rsid w:val="00495CAF"/>
    <w:rsid w:val="00496171"/>
    <w:rsid w:val="004B0BAB"/>
    <w:rsid w:val="004B7C2E"/>
    <w:rsid w:val="004C0FD0"/>
    <w:rsid w:val="004D7AFA"/>
    <w:rsid w:val="004E138C"/>
    <w:rsid w:val="004F350C"/>
    <w:rsid w:val="00510829"/>
    <w:rsid w:val="00517C11"/>
    <w:rsid w:val="00520AB0"/>
    <w:rsid w:val="00521929"/>
    <w:rsid w:val="00530BAE"/>
    <w:rsid w:val="00537723"/>
    <w:rsid w:val="00546CD1"/>
    <w:rsid w:val="00551AFA"/>
    <w:rsid w:val="00555156"/>
    <w:rsid w:val="00573F8A"/>
    <w:rsid w:val="00575C4F"/>
    <w:rsid w:val="00585DB2"/>
    <w:rsid w:val="005864E6"/>
    <w:rsid w:val="00587BFB"/>
    <w:rsid w:val="005912CE"/>
    <w:rsid w:val="00594435"/>
    <w:rsid w:val="005952D2"/>
    <w:rsid w:val="00596BA6"/>
    <w:rsid w:val="005A0666"/>
    <w:rsid w:val="005A5E73"/>
    <w:rsid w:val="005B76C9"/>
    <w:rsid w:val="005C39DB"/>
    <w:rsid w:val="005C4FC9"/>
    <w:rsid w:val="005C6138"/>
    <w:rsid w:val="005F0410"/>
    <w:rsid w:val="005F6683"/>
    <w:rsid w:val="0060315B"/>
    <w:rsid w:val="0063458F"/>
    <w:rsid w:val="00642643"/>
    <w:rsid w:val="00647F52"/>
    <w:rsid w:val="00652079"/>
    <w:rsid w:val="00681E03"/>
    <w:rsid w:val="00690B9D"/>
    <w:rsid w:val="0069283B"/>
    <w:rsid w:val="00693444"/>
    <w:rsid w:val="006952BC"/>
    <w:rsid w:val="006A1BCF"/>
    <w:rsid w:val="006A6743"/>
    <w:rsid w:val="006B1BA3"/>
    <w:rsid w:val="006B433F"/>
    <w:rsid w:val="006E7882"/>
    <w:rsid w:val="00704DFE"/>
    <w:rsid w:val="007123A8"/>
    <w:rsid w:val="00712D6D"/>
    <w:rsid w:val="00715231"/>
    <w:rsid w:val="00715368"/>
    <w:rsid w:val="00723374"/>
    <w:rsid w:val="00727C8F"/>
    <w:rsid w:val="00742800"/>
    <w:rsid w:val="00747104"/>
    <w:rsid w:val="00766A2D"/>
    <w:rsid w:val="00770F17"/>
    <w:rsid w:val="0077573F"/>
    <w:rsid w:val="00776661"/>
    <w:rsid w:val="0078325C"/>
    <w:rsid w:val="0079350C"/>
    <w:rsid w:val="00793803"/>
    <w:rsid w:val="007A439E"/>
    <w:rsid w:val="007A4B8F"/>
    <w:rsid w:val="007B37AF"/>
    <w:rsid w:val="007B4C49"/>
    <w:rsid w:val="007C4A50"/>
    <w:rsid w:val="007C4BCB"/>
    <w:rsid w:val="007D0005"/>
    <w:rsid w:val="007E06B3"/>
    <w:rsid w:val="007E118F"/>
    <w:rsid w:val="007E3AD5"/>
    <w:rsid w:val="007E4996"/>
    <w:rsid w:val="007F4111"/>
    <w:rsid w:val="00806A65"/>
    <w:rsid w:val="00807CDC"/>
    <w:rsid w:val="008158EE"/>
    <w:rsid w:val="00816725"/>
    <w:rsid w:val="008470CF"/>
    <w:rsid w:val="00852704"/>
    <w:rsid w:val="008565F4"/>
    <w:rsid w:val="0087002F"/>
    <w:rsid w:val="00870A5C"/>
    <w:rsid w:val="0087538B"/>
    <w:rsid w:val="00876A95"/>
    <w:rsid w:val="00892B0F"/>
    <w:rsid w:val="00894111"/>
    <w:rsid w:val="00894BB8"/>
    <w:rsid w:val="00895E7A"/>
    <w:rsid w:val="008C4ECA"/>
    <w:rsid w:val="008D4705"/>
    <w:rsid w:val="008E4AA1"/>
    <w:rsid w:val="008F38CB"/>
    <w:rsid w:val="008F65E6"/>
    <w:rsid w:val="00911F97"/>
    <w:rsid w:val="00914FBA"/>
    <w:rsid w:val="00917315"/>
    <w:rsid w:val="00917975"/>
    <w:rsid w:val="009207FE"/>
    <w:rsid w:val="009232D3"/>
    <w:rsid w:val="0094337E"/>
    <w:rsid w:val="009506B1"/>
    <w:rsid w:val="00956D28"/>
    <w:rsid w:val="00957583"/>
    <w:rsid w:val="009628E8"/>
    <w:rsid w:val="00964688"/>
    <w:rsid w:val="00972A12"/>
    <w:rsid w:val="009735E0"/>
    <w:rsid w:val="00982DC9"/>
    <w:rsid w:val="00986289"/>
    <w:rsid w:val="009960B9"/>
    <w:rsid w:val="009B202B"/>
    <w:rsid w:val="009B46BA"/>
    <w:rsid w:val="009C3878"/>
    <w:rsid w:val="009D14C1"/>
    <w:rsid w:val="009D4842"/>
    <w:rsid w:val="009E01DB"/>
    <w:rsid w:val="009E4691"/>
    <w:rsid w:val="00A111E9"/>
    <w:rsid w:val="00A1147F"/>
    <w:rsid w:val="00A31B88"/>
    <w:rsid w:val="00A3533C"/>
    <w:rsid w:val="00A41C77"/>
    <w:rsid w:val="00A42782"/>
    <w:rsid w:val="00A52AD9"/>
    <w:rsid w:val="00A57479"/>
    <w:rsid w:val="00A633FA"/>
    <w:rsid w:val="00A64075"/>
    <w:rsid w:val="00A65B95"/>
    <w:rsid w:val="00A70AF2"/>
    <w:rsid w:val="00A80842"/>
    <w:rsid w:val="00A95E3B"/>
    <w:rsid w:val="00A9691F"/>
    <w:rsid w:val="00AA0AB8"/>
    <w:rsid w:val="00AB5056"/>
    <w:rsid w:val="00AC199D"/>
    <w:rsid w:val="00AC5565"/>
    <w:rsid w:val="00AD0609"/>
    <w:rsid w:val="00AE0F96"/>
    <w:rsid w:val="00AE2747"/>
    <w:rsid w:val="00AE3CD4"/>
    <w:rsid w:val="00AE7E63"/>
    <w:rsid w:val="00AF7023"/>
    <w:rsid w:val="00B00C46"/>
    <w:rsid w:val="00B03E32"/>
    <w:rsid w:val="00B21A33"/>
    <w:rsid w:val="00B21F6F"/>
    <w:rsid w:val="00B23AFA"/>
    <w:rsid w:val="00B23B91"/>
    <w:rsid w:val="00B317F9"/>
    <w:rsid w:val="00B35789"/>
    <w:rsid w:val="00B40AB4"/>
    <w:rsid w:val="00B46CFD"/>
    <w:rsid w:val="00B5120E"/>
    <w:rsid w:val="00B61B5A"/>
    <w:rsid w:val="00B64673"/>
    <w:rsid w:val="00B6624D"/>
    <w:rsid w:val="00B70973"/>
    <w:rsid w:val="00B75E2A"/>
    <w:rsid w:val="00B81FEA"/>
    <w:rsid w:val="00B85F16"/>
    <w:rsid w:val="00B91E24"/>
    <w:rsid w:val="00BC0839"/>
    <w:rsid w:val="00BC2DAC"/>
    <w:rsid w:val="00BC339B"/>
    <w:rsid w:val="00BC7554"/>
    <w:rsid w:val="00BD0105"/>
    <w:rsid w:val="00BD730A"/>
    <w:rsid w:val="00BF1D0A"/>
    <w:rsid w:val="00C017EB"/>
    <w:rsid w:val="00C22A46"/>
    <w:rsid w:val="00C47869"/>
    <w:rsid w:val="00C5303E"/>
    <w:rsid w:val="00C5407A"/>
    <w:rsid w:val="00C55882"/>
    <w:rsid w:val="00C55A9E"/>
    <w:rsid w:val="00C56FEB"/>
    <w:rsid w:val="00C72A13"/>
    <w:rsid w:val="00C762C2"/>
    <w:rsid w:val="00C818E7"/>
    <w:rsid w:val="00C81B5E"/>
    <w:rsid w:val="00C8622F"/>
    <w:rsid w:val="00C87261"/>
    <w:rsid w:val="00C9230D"/>
    <w:rsid w:val="00C9707A"/>
    <w:rsid w:val="00CB46D8"/>
    <w:rsid w:val="00CB4FDF"/>
    <w:rsid w:val="00CC6B59"/>
    <w:rsid w:val="00CE033C"/>
    <w:rsid w:val="00CE25F7"/>
    <w:rsid w:val="00CF26F2"/>
    <w:rsid w:val="00D16CE9"/>
    <w:rsid w:val="00D25EF7"/>
    <w:rsid w:val="00D3331D"/>
    <w:rsid w:val="00D34921"/>
    <w:rsid w:val="00D34EBE"/>
    <w:rsid w:val="00D35378"/>
    <w:rsid w:val="00D41908"/>
    <w:rsid w:val="00D459DF"/>
    <w:rsid w:val="00D51081"/>
    <w:rsid w:val="00D51C74"/>
    <w:rsid w:val="00D6302B"/>
    <w:rsid w:val="00D9453A"/>
    <w:rsid w:val="00DB3972"/>
    <w:rsid w:val="00DB5F2E"/>
    <w:rsid w:val="00DD30D3"/>
    <w:rsid w:val="00DD6353"/>
    <w:rsid w:val="00DD7332"/>
    <w:rsid w:val="00DE1CBA"/>
    <w:rsid w:val="00DE578D"/>
    <w:rsid w:val="00DE7A55"/>
    <w:rsid w:val="00E00B7A"/>
    <w:rsid w:val="00E13206"/>
    <w:rsid w:val="00E30720"/>
    <w:rsid w:val="00E36DB1"/>
    <w:rsid w:val="00E410E4"/>
    <w:rsid w:val="00E46D84"/>
    <w:rsid w:val="00E476CF"/>
    <w:rsid w:val="00E61D8E"/>
    <w:rsid w:val="00E63E94"/>
    <w:rsid w:val="00E671D4"/>
    <w:rsid w:val="00E67213"/>
    <w:rsid w:val="00E74436"/>
    <w:rsid w:val="00E816F6"/>
    <w:rsid w:val="00E830B5"/>
    <w:rsid w:val="00EA54CC"/>
    <w:rsid w:val="00EC25F9"/>
    <w:rsid w:val="00ED0379"/>
    <w:rsid w:val="00ED25EB"/>
    <w:rsid w:val="00ED450B"/>
    <w:rsid w:val="00EE050B"/>
    <w:rsid w:val="00EE11BD"/>
    <w:rsid w:val="00EE43B0"/>
    <w:rsid w:val="00F2239C"/>
    <w:rsid w:val="00F22F9C"/>
    <w:rsid w:val="00F4324C"/>
    <w:rsid w:val="00F4571C"/>
    <w:rsid w:val="00F50922"/>
    <w:rsid w:val="00F54E04"/>
    <w:rsid w:val="00F70174"/>
    <w:rsid w:val="00F770AA"/>
    <w:rsid w:val="00F8138E"/>
    <w:rsid w:val="00F82304"/>
    <w:rsid w:val="00F82ACB"/>
    <w:rsid w:val="00F8530C"/>
    <w:rsid w:val="00F876E8"/>
    <w:rsid w:val="00F92A26"/>
    <w:rsid w:val="00F92A57"/>
    <w:rsid w:val="00FA695E"/>
    <w:rsid w:val="00FB30F5"/>
    <w:rsid w:val="00FD784C"/>
    <w:rsid w:val="00FF13E8"/>
    <w:rsid w:val="00FF6E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3BE2F"/>
  <w15:docId w15:val="{4B1B41CD-F8B2-4EC6-B9F6-0EB4D577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06B3"/>
    <w:pPr>
      <w:spacing w:after="240" w:line="360" w:lineRule="auto"/>
      <w:jc w:val="both"/>
    </w:pPr>
    <w:rPr>
      <w:rFonts w:ascii="Arial" w:hAnsi="Arial"/>
      <w:sz w:val="24"/>
      <w:szCs w:val="22"/>
      <w:lang w:eastAsia="en-US"/>
    </w:rPr>
  </w:style>
  <w:style w:type="paragraph" w:styleId="Heading1">
    <w:name w:val="heading 1"/>
    <w:next w:val="Heading2"/>
    <w:link w:val="Heading1Char"/>
    <w:uiPriority w:val="9"/>
    <w:qFormat/>
    <w:rsid w:val="007E06B3"/>
    <w:pPr>
      <w:keepNext/>
      <w:numPr>
        <w:numId w:val="3"/>
      </w:numPr>
      <w:spacing w:before="240"/>
      <w:outlineLvl w:val="0"/>
    </w:pPr>
    <w:rPr>
      <w:rFonts w:ascii="Arial" w:hAnsi="Arial"/>
      <w:b/>
      <w:bCs/>
      <w:sz w:val="24"/>
      <w:szCs w:val="28"/>
      <w:lang w:eastAsia="en-US"/>
    </w:rPr>
  </w:style>
  <w:style w:type="paragraph" w:styleId="Heading2">
    <w:name w:val="heading 2"/>
    <w:basedOn w:val="Heading1"/>
    <w:next w:val="Normal"/>
    <w:link w:val="Heading2Char"/>
    <w:uiPriority w:val="9"/>
    <w:unhideWhenUsed/>
    <w:qFormat/>
    <w:rsid w:val="002E48E2"/>
    <w:pPr>
      <w:numPr>
        <w:ilvl w:val="1"/>
      </w:numPr>
      <w:outlineLvl w:val="1"/>
    </w:pPr>
    <w:rPr>
      <w:rFonts w:eastAsiaTheme="majorEastAsia" w:cstheme="majorBidi"/>
      <w:bCs w:val="0"/>
      <w:szCs w:val="26"/>
    </w:rPr>
  </w:style>
  <w:style w:type="paragraph" w:styleId="Heading3">
    <w:name w:val="heading 3"/>
    <w:basedOn w:val="Heading2"/>
    <w:next w:val="Normal"/>
    <w:link w:val="Heading3Char"/>
    <w:uiPriority w:val="9"/>
    <w:unhideWhenUsed/>
    <w:qFormat/>
    <w:rsid w:val="00747104"/>
    <w:pPr>
      <w:numPr>
        <w:ilvl w:val="2"/>
      </w:numPr>
      <w:outlineLvl w:val="2"/>
    </w:pPr>
    <w:rPr>
      <w:bCs/>
      <w:i/>
    </w:rPr>
  </w:style>
  <w:style w:type="paragraph" w:styleId="Heading4">
    <w:name w:val="heading 4"/>
    <w:basedOn w:val="Heading3"/>
    <w:next w:val="Normal"/>
    <w:link w:val="Heading4Char"/>
    <w:uiPriority w:val="9"/>
    <w:unhideWhenUsed/>
    <w:qFormat/>
    <w:rsid w:val="00747104"/>
    <w:pPr>
      <w:numPr>
        <w:ilvl w:val="3"/>
      </w:numPr>
      <w:outlineLvl w:val="3"/>
    </w:pPr>
    <w:rPr>
      <w:b w:val="0"/>
      <w:bCs w:val="0"/>
      <w:iCs/>
    </w:rPr>
  </w:style>
  <w:style w:type="paragraph" w:styleId="Heading5">
    <w:name w:val="heading 5"/>
    <w:basedOn w:val="Heading4"/>
    <w:next w:val="Normal"/>
    <w:link w:val="Heading5Char"/>
    <w:uiPriority w:val="9"/>
    <w:unhideWhenUsed/>
    <w:qFormat/>
    <w:rsid w:val="00C47869"/>
    <w:pPr>
      <w:numPr>
        <w:ilvl w:val="4"/>
      </w:numPr>
      <w:outlineLvl w:val="4"/>
    </w:pPr>
    <w:rPr>
      <w:b/>
      <w:bCs/>
      <w:i w:val="0"/>
    </w:rPr>
  </w:style>
  <w:style w:type="paragraph" w:styleId="Heading6">
    <w:name w:val="heading 6"/>
    <w:next w:val="Heading7"/>
    <w:link w:val="Heading6Char"/>
    <w:uiPriority w:val="9"/>
    <w:unhideWhenUsed/>
    <w:qFormat/>
    <w:rsid w:val="00747104"/>
    <w:pPr>
      <w:keepNext/>
      <w:numPr>
        <w:ilvl w:val="5"/>
        <w:numId w:val="3"/>
      </w:numPr>
      <w:spacing w:before="240"/>
      <w:outlineLvl w:val="5"/>
    </w:pPr>
    <w:rPr>
      <w:rFonts w:ascii="Verdana" w:hAnsi="Verdana"/>
      <w:b/>
      <w:bCs/>
      <w:iCs/>
      <w:sz w:val="24"/>
      <w:szCs w:val="22"/>
      <w:lang w:eastAsia="en-US"/>
    </w:rPr>
  </w:style>
  <w:style w:type="paragraph" w:styleId="Heading7">
    <w:name w:val="heading 7"/>
    <w:basedOn w:val="Heading6"/>
    <w:next w:val="Normal"/>
    <w:link w:val="Heading7Char"/>
    <w:uiPriority w:val="9"/>
    <w:unhideWhenUsed/>
    <w:qFormat/>
    <w:rsid w:val="00747104"/>
    <w:pPr>
      <w:numPr>
        <w:ilvl w:val="6"/>
      </w:numPr>
      <w:outlineLvl w:val="6"/>
    </w:pPr>
    <w:rPr>
      <w:iCs w:val="0"/>
    </w:rPr>
  </w:style>
  <w:style w:type="paragraph" w:styleId="Heading8">
    <w:name w:val="heading 8"/>
    <w:next w:val="Normal"/>
    <w:link w:val="Heading8Char"/>
    <w:uiPriority w:val="9"/>
    <w:unhideWhenUsed/>
    <w:qFormat/>
    <w:rsid w:val="00747104"/>
    <w:pPr>
      <w:spacing w:before="240"/>
      <w:outlineLvl w:val="7"/>
    </w:pPr>
    <w:rPr>
      <w:rFonts w:ascii="Verdana" w:hAnsi="Verdana"/>
      <w:lang w:eastAsia="en-US"/>
    </w:rPr>
  </w:style>
  <w:style w:type="paragraph" w:styleId="Heading9">
    <w:name w:val="heading 9"/>
    <w:next w:val="Normal"/>
    <w:link w:val="Heading9Char"/>
    <w:uiPriority w:val="9"/>
    <w:semiHidden/>
    <w:unhideWhenUsed/>
    <w:qFormat/>
    <w:rsid w:val="00747104"/>
    <w:pPr>
      <w:outlineLvl w:val="8"/>
    </w:pPr>
    <w:rPr>
      <w:rFonts w:ascii="Verdana" w:hAnsi="Verdana"/>
      <w:iCs/>
      <w:spacing w:val="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E06B3"/>
    <w:rPr>
      <w:rFonts w:ascii="Arial" w:hAnsi="Arial"/>
      <w:b/>
      <w:bCs/>
      <w:sz w:val="24"/>
      <w:szCs w:val="28"/>
      <w:lang w:eastAsia="en-US"/>
    </w:rPr>
  </w:style>
  <w:style w:type="character" w:customStyle="1" w:styleId="Heading2Char">
    <w:name w:val="Heading 2 Char"/>
    <w:basedOn w:val="DefaultParagraphFont"/>
    <w:link w:val="Heading2"/>
    <w:uiPriority w:val="9"/>
    <w:rsid w:val="002E48E2"/>
    <w:rPr>
      <w:rFonts w:ascii="Arial" w:eastAsiaTheme="majorEastAsia" w:hAnsi="Arial" w:cstheme="majorBidi"/>
      <w:b/>
      <w:sz w:val="24"/>
      <w:szCs w:val="26"/>
      <w:lang w:eastAsia="en-US"/>
    </w:rPr>
  </w:style>
  <w:style w:type="character" w:customStyle="1" w:styleId="Heading3Char">
    <w:name w:val="Heading 3 Char"/>
    <w:link w:val="Heading3"/>
    <w:uiPriority w:val="9"/>
    <w:rsid w:val="00747104"/>
    <w:rPr>
      <w:rFonts w:ascii="Arial" w:eastAsiaTheme="majorEastAsia" w:hAnsi="Arial" w:cstheme="majorBidi"/>
      <w:b/>
      <w:bCs/>
      <w:i/>
      <w:sz w:val="24"/>
      <w:szCs w:val="26"/>
      <w:lang w:eastAsia="en-US"/>
    </w:rPr>
  </w:style>
  <w:style w:type="character" w:customStyle="1" w:styleId="Heading4Char">
    <w:name w:val="Heading 4 Char"/>
    <w:link w:val="Heading4"/>
    <w:uiPriority w:val="9"/>
    <w:rsid w:val="00747104"/>
    <w:rPr>
      <w:rFonts w:ascii="Arial" w:eastAsiaTheme="majorEastAsia" w:hAnsi="Arial" w:cstheme="majorBidi"/>
      <w:i/>
      <w:iCs/>
      <w:sz w:val="24"/>
      <w:szCs w:val="26"/>
      <w:lang w:eastAsia="en-US"/>
    </w:rPr>
  </w:style>
  <w:style w:type="character" w:customStyle="1" w:styleId="Heading5Char">
    <w:name w:val="Heading 5 Char"/>
    <w:link w:val="Heading5"/>
    <w:uiPriority w:val="9"/>
    <w:rsid w:val="00C47869"/>
    <w:rPr>
      <w:rFonts w:ascii="Arial" w:eastAsiaTheme="majorEastAsia" w:hAnsi="Arial" w:cstheme="majorBidi"/>
      <w:b/>
      <w:bCs/>
      <w:iCs/>
      <w:sz w:val="24"/>
      <w:szCs w:val="26"/>
      <w:lang w:eastAsia="en-US"/>
    </w:rPr>
  </w:style>
  <w:style w:type="character" w:customStyle="1" w:styleId="Heading6Char">
    <w:name w:val="Heading 6 Char"/>
    <w:link w:val="Heading6"/>
    <w:uiPriority w:val="9"/>
    <w:rsid w:val="00747104"/>
    <w:rPr>
      <w:rFonts w:ascii="Verdana" w:hAnsi="Verdana"/>
      <w:b/>
      <w:bCs/>
      <w:iCs/>
      <w:sz w:val="24"/>
      <w:szCs w:val="22"/>
      <w:lang w:eastAsia="en-US"/>
    </w:rPr>
  </w:style>
  <w:style w:type="character" w:customStyle="1" w:styleId="Heading7Char">
    <w:name w:val="Heading 7 Char"/>
    <w:link w:val="Heading7"/>
    <w:uiPriority w:val="9"/>
    <w:rsid w:val="00747104"/>
    <w:rPr>
      <w:rFonts w:ascii="Verdana" w:hAnsi="Verdana"/>
      <w:b/>
      <w:bCs/>
      <w:sz w:val="24"/>
      <w:szCs w:val="22"/>
      <w:lang w:eastAsia="en-US"/>
    </w:rPr>
  </w:style>
  <w:style w:type="character" w:customStyle="1" w:styleId="Heading8Char">
    <w:name w:val="Heading 8 Char"/>
    <w:link w:val="Heading8"/>
    <w:uiPriority w:val="9"/>
    <w:rsid w:val="00747104"/>
    <w:rPr>
      <w:rFonts w:ascii="Verdana" w:hAnsi="Verdana"/>
      <w:lang w:eastAsia="en-US"/>
    </w:rPr>
  </w:style>
  <w:style w:type="character" w:customStyle="1" w:styleId="Heading9Char">
    <w:name w:val="Heading 9 Char"/>
    <w:link w:val="Heading9"/>
    <w:uiPriority w:val="9"/>
    <w:semiHidden/>
    <w:rsid w:val="00747104"/>
    <w:rPr>
      <w:rFonts w:ascii="Verdana" w:hAnsi="Verdana"/>
      <w:iCs/>
      <w:spacing w:val="5"/>
      <w:lang w:eastAsia="en-US"/>
    </w:rPr>
  </w:style>
  <w:style w:type="paragraph" w:styleId="Title">
    <w:name w:val="Title"/>
    <w:basedOn w:val="Normal"/>
    <w:next w:val="Normal"/>
    <w:link w:val="TitleChar"/>
    <w:qFormat/>
    <w:rsid w:val="0040431F"/>
    <w:pPr>
      <w:jc w:val="center"/>
    </w:pPr>
    <w:rPr>
      <w:b/>
      <w:sz w:val="28"/>
      <w:szCs w:val="52"/>
    </w:rPr>
  </w:style>
  <w:style w:type="character" w:customStyle="1" w:styleId="TitleChar">
    <w:name w:val="Title Char"/>
    <w:link w:val="Title"/>
    <w:uiPriority w:val="10"/>
    <w:rsid w:val="0040431F"/>
    <w:rPr>
      <w:rFonts w:ascii="Times New Roman" w:eastAsia="Times New Roman" w:hAnsi="Times New Roman" w:cs="Times New Roman"/>
      <w:b/>
      <w:sz w:val="28"/>
      <w:szCs w:val="52"/>
    </w:rPr>
  </w:style>
  <w:style w:type="paragraph" w:styleId="NoSpacing">
    <w:name w:val="No Spacing"/>
    <w:basedOn w:val="Normal"/>
    <w:uiPriority w:val="1"/>
    <w:qFormat/>
    <w:rsid w:val="00587BFB"/>
    <w:pPr>
      <w:spacing w:after="0" w:line="240" w:lineRule="auto"/>
    </w:pPr>
  </w:style>
  <w:style w:type="character" w:styleId="IntenseEmphasis">
    <w:name w:val="Intense Emphasis"/>
    <w:uiPriority w:val="21"/>
    <w:qFormat/>
    <w:rsid w:val="00587BFB"/>
    <w:rPr>
      <w:b/>
      <w:bCs/>
    </w:rPr>
  </w:style>
  <w:style w:type="character" w:styleId="Strong">
    <w:name w:val="Strong"/>
    <w:uiPriority w:val="22"/>
    <w:qFormat/>
    <w:rsid w:val="00587BFB"/>
    <w:rPr>
      <w:b/>
      <w:bCs/>
    </w:rPr>
  </w:style>
  <w:style w:type="paragraph" w:styleId="Quote">
    <w:name w:val="Quote"/>
    <w:basedOn w:val="Normal"/>
    <w:next w:val="Normal"/>
    <w:link w:val="QuoteChar"/>
    <w:uiPriority w:val="29"/>
    <w:qFormat/>
    <w:rsid w:val="00587BFB"/>
    <w:pPr>
      <w:spacing w:before="200" w:after="0"/>
      <w:ind w:left="360" w:right="360"/>
    </w:pPr>
    <w:rPr>
      <w:i/>
      <w:iCs/>
    </w:rPr>
  </w:style>
  <w:style w:type="character" w:customStyle="1" w:styleId="QuoteChar">
    <w:name w:val="Quote Char"/>
    <w:link w:val="Quote"/>
    <w:uiPriority w:val="29"/>
    <w:rsid w:val="00587BFB"/>
    <w:rPr>
      <w:i/>
      <w:iCs/>
    </w:rPr>
  </w:style>
  <w:style w:type="paragraph" w:styleId="IntenseQuote">
    <w:name w:val="Intense Quote"/>
    <w:basedOn w:val="Normal"/>
    <w:next w:val="Normal"/>
    <w:link w:val="IntenseQuoteChar"/>
    <w:uiPriority w:val="30"/>
    <w:qFormat/>
    <w:rsid w:val="00587BFB"/>
    <w:pPr>
      <w:pBdr>
        <w:bottom w:val="single" w:sz="4" w:space="1" w:color="auto"/>
      </w:pBdr>
      <w:spacing w:before="200" w:after="280"/>
      <w:ind w:left="1008" w:right="1152"/>
    </w:pPr>
    <w:rPr>
      <w:b/>
      <w:bCs/>
      <w:i/>
      <w:iCs/>
    </w:rPr>
  </w:style>
  <w:style w:type="character" w:customStyle="1" w:styleId="IntenseQuoteChar">
    <w:name w:val="Intense Quote Char"/>
    <w:link w:val="IntenseQuote"/>
    <w:uiPriority w:val="30"/>
    <w:rsid w:val="00587BFB"/>
    <w:rPr>
      <w:b/>
      <w:bCs/>
      <w:i/>
      <w:iCs/>
    </w:rPr>
  </w:style>
  <w:style w:type="character" w:styleId="SubtleReference">
    <w:name w:val="Subtle Reference"/>
    <w:uiPriority w:val="31"/>
    <w:qFormat/>
    <w:rsid w:val="00587BFB"/>
    <w:rPr>
      <w:smallCaps/>
    </w:rPr>
  </w:style>
  <w:style w:type="character" w:styleId="IntenseReference">
    <w:name w:val="Intense Reference"/>
    <w:uiPriority w:val="32"/>
    <w:qFormat/>
    <w:rsid w:val="00587BFB"/>
    <w:rPr>
      <w:smallCaps/>
      <w:spacing w:val="5"/>
      <w:u w:val="single"/>
    </w:rPr>
  </w:style>
  <w:style w:type="paragraph" w:styleId="Subtitle">
    <w:name w:val="Subtitle"/>
    <w:basedOn w:val="Normal"/>
    <w:next w:val="Normal"/>
    <w:link w:val="SubtitleChar"/>
    <w:uiPriority w:val="11"/>
    <w:qFormat/>
    <w:rsid w:val="00587BFB"/>
    <w:pPr>
      <w:spacing w:after="600"/>
    </w:pPr>
    <w:rPr>
      <w:rFonts w:ascii="Cambria" w:hAnsi="Cambria"/>
      <w:i/>
      <w:iCs/>
      <w:spacing w:val="13"/>
      <w:szCs w:val="24"/>
    </w:rPr>
  </w:style>
  <w:style w:type="character" w:customStyle="1" w:styleId="SubtitleChar">
    <w:name w:val="Subtitle Char"/>
    <w:link w:val="Subtitle"/>
    <w:uiPriority w:val="11"/>
    <w:rsid w:val="00587BFB"/>
    <w:rPr>
      <w:rFonts w:ascii="Cambria" w:eastAsia="Times New Roman" w:hAnsi="Cambria" w:cs="Times New Roman"/>
      <w:i/>
      <w:iCs/>
      <w:spacing w:val="13"/>
      <w:sz w:val="24"/>
      <w:szCs w:val="24"/>
    </w:rPr>
  </w:style>
  <w:style w:type="character" w:styleId="Emphasis">
    <w:name w:val="Emphasis"/>
    <w:uiPriority w:val="20"/>
    <w:qFormat/>
    <w:rsid w:val="0040431F"/>
    <w:rPr>
      <w:b w:val="0"/>
      <w:bCs/>
      <w:i/>
      <w:iCs/>
      <w:spacing w:val="0"/>
      <w:bdr w:val="none" w:sz="0" w:space="0" w:color="auto"/>
      <w:shd w:val="clear" w:color="auto" w:fill="auto"/>
    </w:rPr>
  </w:style>
  <w:style w:type="paragraph" w:styleId="ListParagraph">
    <w:name w:val="List Paragraph"/>
    <w:basedOn w:val="Normal"/>
    <w:uiPriority w:val="99"/>
    <w:qFormat/>
    <w:rsid w:val="00587BFB"/>
    <w:pPr>
      <w:ind w:left="720"/>
      <w:contextualSpacing/>
    </w:pPr>
  </w:style>
  <w:style w:type="character" w:styleId="SubtleEmphasis">
    <w:name w:val="Subtle Emphasis"/>
    <w:uiPriority w:val="19"/>
    <w:qFormat/>
    <w:rsid w:val="00587BFB"/>
    <w:rPr>
      <w:i/>
      <w:iCs/>
    </w:rPr>
  </w:style>
  <w:style w:type="character" w:styleId="BookTitle">
    <w:name w:val="Book Title"/>
    <w:uiPriority w:val="33"/>
    <w:qFormat/>
    <w:rsid w:val="00587BFB"/>
    <w:rPr>
      <w:i/>
      <w:iCs/>
      <w:smallCaps/>
      <w:spacing w:val="5"/>
    </w:rPr>
  </w:style>
  <w:style w:type="paragraph" w:styleId="TOCHeading">
    <w:name w:val="TOC Heading"/>
    <w:basedOn w:val="Heading1"/>
    <w:next w:val="Normal"/>
    <w:uiPriority w:val="39"/>
    <w:unhideWhenUsed/>
    <w:qFormat/>
    <w:rsid w:val="00587BFB"/>
    <w:pPr>
      <w:outlineLvl w:val="9"/>
    </w:pPr>
    <w:rPr>
      <w:lang w:bidi="en-US"/>
    </w:rPr>
  </w:style>
  <w:style w:type="paragraph" w:styleId="TOC1">
    <w:name w:val="toc 1"/>
    <w:basedOn w:val="Normal"/>
    <w:next w:val="Normal"/>
    <w:uiPriority w:val="39"/>
    <w:unhideWhenUsed/>
    <w:qFormat/>
    <w:rsid w:val="00E61D8E"/>
    <w:pPr>
      <w:spacing w:before="240" w:after="0"/>
    </w:pPr>
    <w:rPr>
      <w:b/>
      <w:bCs/>
      <w:szCs w:val="24"/>
    </w:rPr>
  </w:style>
  <w:style w:type="character" w:styleId="Hyperlink">
    <w:name w:val="Hyperlink"/>
    <w:uiPriority w:val="99"/>
    <w:unhideWhenUsed/>
    <w:rsid w:val="005C39DB"/>
    <w:rPr>
      <w:color w:val="0000FF"/>
      <w:u w:val="single"/>
    </w:rPr>
  </w:style>
  <w:style w:type="paragraph" w:styleId="BalloonText">
    <w:name w:val="Balloon Text"/>
    <w:basedOn w:val="Normal"/>
    <w:link w:val="BalloonTextChar"/>
    <w:uiPriority w:val="99"/>
    <w:semiHidden/>
    <w:unhideWhenUsed/>
    <w:rsid w:val="005C39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39DB"/>
    <w:rPr>
      <w:rFonts w:ascii="Tahoma" w:hAnsi="Tahoma" w:cs="Tahoma"/>
      <w:sz w:val="16"/>
      <w:szCs w:val="16"/>
    </w:rPr>
  </w:style>
  <w:style w:type="paragraph" w:styleId="TOC2">
    <w:name w:val="toc 2"/>
    <w:basedOn w:val="Normal"/>
    <w:next w:val="Normal"/>
    <w:uiPriority w:val="39"/>
    <w:unhideWhenUsed/>
    <w:qFormat/>
    <w:rsid w:val="00F54E04"/>
    <w:pPr>
      <w:spacing w:after="0"/>
      <w:ind w:left="284"/>
    </w:pPr>
    <w:rPr>
      <w:bCs/>
      <w:szCs w:val="20"/>
    </w:rPr>
  </w:style>
  <w:style w:type="paragraph" w:styleId="TOC3">
    <w:name w:val="toc 3"/>
    <w:basedOn w:val="Normal"/>
    <w:next w:val="Normal"/>
    <w:uiPriority w:val="39"/>
    <w:unhideWhenUsed/>
    <w:qFormat/>
    <w:rsid w:val="004F350C"/>
    <w:pPr>
      <w:spacing w:after="0"/>
      <w:ind w:left="240"/>
    </w:pPr>
    <w:rPr>
      <w:rFonts w:ascii="Calibri" w:hAnsi="Calibri"/>
      <w:sz w:val="20"/>
      <w:szCs w:val="20"/>
    </w:rPr>
  </w:style>
  <w:style w:type="paragraph" w:styleId="Header">
    <w:name w:val="header"/>
    <w:basedOn w:val="Normal"/>
    <w:link w:val="HeaderChar"/>
    <w:uiPriority w:val="99"/>
    <w:unhideWhenUsed/>
    <w:rsid w:val="001D0074"/>
    <w:pPr>
      <w:tabs>
        <w:tab w:val="center" w:pos="4513"/>
        <w:tab w:val="right" w:pos="9026"/>
      </w:tabs>
      <w:spacing w:after="0" w:line="240" w:lineRule="auto"/>
    </w:pPr>
  </w:style>
  <w:style w:type="character" w:customStyle="1" w:styleId="HeaderChar">
    <w:name w:val="Header Char"/>
    <w:link w:val="Header"/>
    <w:uiPriority w:val="99"/>
    <w:rsid w:val="001D0074"/>
    <w:rPr>
      <w:rFonts w:ascii="Times New Roman" w:hAnsi="Times New Roman"/>
      <w:sz w:val="24"/>
    </w:rPr>
  </w:style>
  <w:style w:type="paragraph" w:styleId="Footer">
    <w:name w:val="footer"/>
    <w:basedOn w:val="Normal"/>
    <w:link w:val="FooterChar"/>
    <w:uiPriority w:val="99"/>
    <w:unhideWhenUsed/>
    <w:rsid w:val="001D0074"/>
    <w:pPr>
      <w:tabs>
        <w:tab w:val="center" w:pos="4513"/>
        <w:tab w:val="right" w:pos="9026"/>
      </w:tabs>
      <w:spacing w:after="0" w:line="240" w:lineRule="auto"/>
    </w:pPr>
  </w:style>
  <w:style w:type="character" w:customStyle="1" w:styleId="FooterChar">
    <w:name w:val="Footer Char"/>
    <w:link w:val="Footer"/>
    <w:uiPriority w:val="99"/>
    <w:rsid w:val="001D0074"/>
    <w:rPr>
      <w:rFonts w:ascii="Times New Roman" w:hAnsi="Times New Roman"/>
      <w:sz w:val="24"/>
    </w:rPr>
  </w:style>
  <w:style w:type="paragraph" w:styleId="Caption">
    <w:name w:val="caption"/>
    <w:basedOn w:val="Normal"/>
    <w:next w:val="Normal"/>
    <w:uiPriority w:val="35"/>
    <w:unhideWhenUsed/>
    <w:rsid w:val="00376EE2"/>
    <w:pPr>
      <w:spacing w:after="0"/>
    </w:pPr>
    <w:rPr>
      <w:bCs/>
      <w:szCs w:val="18"/>
    </w:rPr>
  </w:style>
  <w:style w:type="paragraph" w:styleId="TableofFigures">
    <w:name w:val="table of figures"/>
    <w:basedOn w:val="Normal"/>
    <w:next w:val="Normal"/>
    <w:uiPriority w:val="99"/>
    <w:unhideWhenUsed/>
    <w:rsid w:val="00020224"/>
    <w:pPr>
      <w:spacing w:after="0"/>
    </w:pPr>
  </w:style>
  <w:style w:type="paragraph" w:customStyle="1" w:styleId="HeadingIgnore">
    <w:name w:val="Heading (Ignore)"/>
    <w:basedOn w:val="Normal"/>
    <w:next w:val="Normal"/>
    <w:link w:val="HeadingIgnoreChar"/>
    <w:qFormat/>
    <w:rsid w:val="004F350C"/>
    <w:pPr>
      <w:spacing w:before="240" w:after="0"/>
    </w:pPr>
    <w:rPr>
      <w:b/>
    </w:rPr>
  </w:style>
  <w:style w:type="character" w:customStyle="1" w:styleId="HeadingIgnoreChar">
    <w:name w:val="Heading (Ignore) Char"/>
    <w:link w:val="HeadingIgnore"/>
    <w:rsid w:val="004F350C"/>
    <w:rPr>
      <w:rFonts w:ascii="Times New Roman" w:hAnsi="Times New Roman" w:cs="Times New Roman"/>
      <w:b/>
      <w:sz w:val="24"/>
    </w:rPr>
  </w:style>
  <w:style w:type="paragraph" w:styleId="TOC4">
    <w:name w:val="toc 4"/>
    <w:basedOn w:val="Normal"/>
    <w:next w:val="Normal"/>
    <w:uiPriority w:val="39"/>
    <w:unhideWhenUsed/>
    <w:rsid w:val="004F350C"/>
    <w:pPr>
      <w:spacing w:after="0"/>
      <w:ind w:left="480"/>
    </w:pPr>
    <w:rPr>
      <w:rFonts w:ascii="Calibri" w:hAnsi="Calibri"/>
      <w:sz w:val="20"/>
      <w:szCs w:val="20"/>
    </w:rPr>
  </w:style>
  <w:style w:type="paragraph" w:styleId="TOC5">
    <w:name w:val="toc 5"/>
    <w:basedOn w:val="Normal"/>
    <w:next w:val="Normal"/>
    <w:autoRedefine/>
    <w:uiPriority w:val="39"/>
    <w:unhideWhenUsed/>
    <w:rsid w:val="006A1BCF"/>
    <w:pPr>
      <w:spacing w:after="0"/>
      <w:ind w:left="720"/>
    </w:pPr>
    <w:rPr>
      <w:rFonts w:ascii="Calibri" w:hAnsi="Calibri"/>
      <w:sz w:val="20"/>
      <w:szCs w:val="20"/>
    </w:rPr>
  </w:style>
  <w:style w:type="paragraph" w:styleId="TOC6">
    <w:name w:val="toc 6"/>
    <w:basedOn w:val="Normal"/>
    <w:next w:val="Normal"/>
    <w:autoRedefine/>
    <w:uiPriority w:val="39"/>
    <w:unhideWhenUsed/>
    <w:rsid w:val="006A1BCF"/>
    <w:pPr>
      <w:spacing w:after="0"/>
      <w:ind w:left="960"/>
    </w:pPr>
    <w:rPr>
      <w:rFonts w:ascii="Calibri" w:hAnsi="Calibri"/>
      <w:sz w:val="20"/>
      <w:szCs w:val="20"/>
    </w:rPr>
  </w:style>
  <w:style w:type="paragraph" w:styleId="TOC7">
    <w:name w:val="toc 7"/>
    <w:basedOn w:val="Normal"/>
    <w:next w:val="Normal"/>
    <w:autoRedefine/>
    <w:uiPriority w:val="39"/>
    <w:unhideWhenUsed/>
    <w:rsid w:val="006A1BCF"/>
    <w:pPr>
      <w:spacing w:after="0"/>
      <w:ind w:left="1200"/>
    </w:pPr>
    <w:rPr>
      <w:rFonts w:ascii="Calibri" w:hAnsi="Calibri"/>
      <w:sz w:val="20"/>
      <w:szCs w:val="20"/>
    </w:rPr>
  </w:style>
  <w:style w:type="paragraph" w:styleId="TOC8">
    <w:name w:val="toc 8"/>
    <w:basedOn w:val="Normal"/>
    <w:next w:val="Normal"/>
    <w:autoRedefine/>
    <w:uiPriority w:val="39"/>
    <w:unhideWhenUsed/>
    <w:rsid w:val="006A1BCF"/>
    <w:pPr>
      <w:spacing w:after="0"/>
      <w:ind w:left="1440"/>
    </w:pPr>
    <w:rPr>
      <w:rFonts w:ascii="Calibri" w:hAnsi="Calibri"/>
      <w:sz w:val="20"/>
      <w:szCs w:val="20"/>
    </w:rPr>
  </w:style>
  <w:style w:type="paragraph" w:styleId="TOC9">
    <w:name w:val="toc 9"/>
    <w:basedOn w:val="Normal"/>
    <w:next w:val="Normal"/>
    <w:autoRedefine/>
    <w:uiPriority w:val="39"/>
    <w:unhideWhenUsed/>
    <w:rsid w:val="006A1BCF"/>
    <w:pPr>
      <w:spacing w:after="0"/>
      <w:ind w:left="1680"/>
    </w:pPr>
    <w:rPr>
      <w:rFonts w:ascii="Calibri" w:hAnsi="Calibri"/>
      <w:sz w:val="20"/>
      <w:szCs w:val="20"/>
    </w:rPr>
  </w:style>
  <w:style w:type="paragraph" w:customStyle="1" w:styleId="EndNoteBibliographyTitle">
    <w:name w:val="EndNote Bibliography Title"/>
    <w:basedOn w:val="Normal"/>
    <w:link w:val="EndNoteBibliographyTitleChar"/>
    <w:rsid w:val="00870A5C"/>
    <w:pPr>
      <w:spacing w:after="0"/>
      <w:jc w:val="center"/>
    </w:pPr>
    <w:rPr>
      <w:rFonts w:ascii="Times New Roman" w:hAnsi="Times New Roman"/>
      <w:noProof/>
      <w:lang w:val="en-US"/>
    </w:rPr>
  </w:style>
  <w:style w:type="character" w:customStyle="1" w:styleId="EndNoteBibliographyTitleChar">
    <w:name w:val="EndNote Bibliography Title Char"/>
    <w:link w:val="EndNoteBibliographyTitle"/>
    <w:rsid w:val="00870A5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870A5C"/>
    <w:rPr>
      <w:rFonts w:ascii="Times New Roman" w:hAnsi="Times New Roman"/>
      <w:noProof/>
      <w:lang w:val="en-US"/>
    </w:rPr>
  </w:style>
  <w:style w:type="character" w:customStyle="1" w:styleId="EndNoteBibliographyChar">
    <w:name w:val="EndNote Bibliography Char"/>
    <w:link w:val="EndNoteBibliography"/>
    <w:rsid w:val="00870A5C"/>
    <w:rPr>
      <w:rFonts w:ascii="Times New Roman" w:hAnsi="Times New Roman" w:cs="Times New Roman"/>
      <w:noProof/>
      <w:sz w:val="24"/>
      <w:lang w:val="en-US"/>
    </w:rPr>
  </w:style>
  <w:style w:type="table" w:styleId="TableGrid">
    <w:name w:val="Table Grid"/>
    <w:basedOn w:val="TableNormal"/>
    <w:rsid w:val="00C9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Ignore">
    <w:name w:val="Heading 2 (Ignore)"/>
    <w:basedOn w:val="HeadingIgnore"/>
    <w:link w:val="Heading2IgnoreChar"/>
    <w:qFormat/>
    <w:rsid w:val="0010776F"/>
    <w:pPr>
      <w:ind w:left="284"/>
    </w:pPr>
  </w:style>
  <w:style w:type="character" w:customStyle="1" w:styleId="Heading2IgnoreChar">
    <w:name w:val="Heading 2 (Ignore) Char"/>
    <w:link w:val="Heading2Ignore"/>
    <w:rsid w:val="0010776F"/>
    <w:rPr>
      <w:rFonts w:ascii="Times New Roman" w:hAnsi="Times New Roman" w:cs="Times New Roman"/>
      <w:b/>
      <w:sz w:val="24"/>
    </w:rPr>
  </w:style>
  <w:style w:type="paragraph" w:customStyle="1" w:styleId="NoSpacingAfter">
    <w:name w:val="No Spacing After"/>
    <w:basedOn w:val="Normal"/>
    <w:link w:val="NoSpacingAfterChar"/>
    <w:rsid w:val="009B202B"/>
    <w:pPr>
      <w:spacing w:after="0"/>
    </w:pPr>
  </w:style>
  <w:style w:type="paragraph" w:customStyle="1" w:styleId="Introduction">
    <w:name w:val="Introduction"/>
    <w:basedOn w:val="Normal"/>
    <w:qFormat/>
    <w:rsid w:val="00C9230D"/>
    <w:pPr>
      <w:spacing w:before="200" w:after="200" w:line="240" w:lineRule="auto"/>
      <w:jc w:val="left"/>
    </w:pPr>
    <w:rPr>
      <w:rFonts w:ascii="Calibri" w:hAnsi="Calibri"/>
      <w:color w:val="000000"/>
      <w:sz w:val="22"/>
    </w:rPr>
  </w:style>
  <w:style w:type="paragraph" w:customStyle="1" w:styleId="QuestionaireHeading">
    <w:name w:val="Questionaire Heading"/>
    <w:basedOn w:val="Normal"/>
    <w:next w:val="QuestionaireNormal"/>
    <w:link w:val="QuestionaireHeadingChar"/>
    <w:qFormat/>
    <w:rsid w:val="00A41C77"/>
    <w:pPr>
      <w:spacing w:after="0"/>
      <w:jc w:val="left"/>
    </w:pPr>
    <w:rPr>
      <w:rFonts w:eastAsia="Calibri" w:cs="Arial"/>
      <w:b/>
      <w:sz w:val="18"/>
      <w:szCs w:val="18"/>
      <w:lang w:val="en-US"/>
    </w:rPr>
  </w:style>
  <w:style w:type="character" w:customStyle="1" w:styleId="QuestionaireHeadingChar">
    <w:name w:val="Questionaire Heading Char"/>
    <w:link w:val="QuestionaireHeading"/>
    <w:rsid w:val="00A41C77"/>
    <w:rPr>
      <w:rFonts w:ascii="Times New Roman" w:eastAsia="Calibri" w:hAnsi="Times New Roman" w:cs="Arial"/>
      <w:b/>
      <w:sz w:val="18"/>
      <w:szCs w:val="18"/>
      <w:lang w:val="en-US"/>
    </w:rPr>
  </w:style>
  <w:style w:type="paragraph" w:customStyle="1" w:styleId="QuestionaireNormal">
    <w:name w:val="Questionaire Normal"/>
    <w:basedOn w:val="NoSpacingAfter"/>
    <w:link w:val="QuestionaireNormalChar"/>
    <w:qFormat/>
    <w:rsid w:val="00894BB8"/>
    <w:rPr>
      <w:sz w:val="18"/>
    </w:rPr>
  </w:style>
  <w:style w:type="character" w:customStyle="1" w:styleId="NoSpacingAfterChar">
    <w:name w:val="No Spacing After Char"/>
    <w:link w:val="NoSpacingAfter"/>
    <w:rsid w:val="00894BB8"/>
    <w:rPr>
      <w:rFonts w:ascii="Times New Roman" w:hAnsi="Times New Roman"/>
      <w:sz w:val="24"/>
    </w:rPr>
  </w:style>
  <w:style w:type="character" w:customStyle="1" w:styleId="QuestionaireNormalChar">
    <w:name w:val="Questionaire Normal Char"/>
    <w:link w:val="QuestionaireNormal"/>
    <w:rsid w:val="00894BB8"/>
    <w:rPr>
      <w:rFonts w:ascii="Times New Roman" w:hAnsi="Times New Roman"/>
      <w:sz w:val="18"/>
    </w:rPr>
  </w:style>
  <w:style w:type="table" w:styleId="LightShading-Accent1">
    <w:name w:val="Light Shading Accent 1"/>
    <w:basedOn w:val="TableNormal"/>
    <w:uiPriority w:val="60"/>
    <w:rsid w:val="00596B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596BA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
    <w:name w:val="Medium List 2"/>
    <w:basedOn w:val="TableNormal"/>
    <w:uiPriority w:val="66"/>
    <w:rsid w:val="00596BA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Tablelabel">
    <w:name w:val="Table label"/>
    <w:basedOn w:val="Normal"/>
    <w:next w:val="Normal"/>
    <w:qFormat/>
    <w:rsid w:val="003A1834"/>
    <w:pPr>
      <w:numPr>
        <w:ilvl w:val="7"/>
        <w:numId w:val="3"/>
      </w:numPr>
      <w:spacing w:after="0" w:line="240" w:lineRule="auto"/>
      <w:jc w:val="left"/>
    </w:pPr>
    <w:rPr>
      <w:sz w:val="20"/>
    </w:rPr>
  </w:style>
  <w:style w:type="paragraph" w:customStyle="1" w:styleId="FigureLabel">
    <w:name w:val="Figure Label"/>
    <w:basedOn w:val="Normal"/>
    <w:next w:val="Normal"/>
    <w:qFormat/>
    <w:rsid w:val="003A1834"/>
    <w:pPr>
      <w:numPr>
        <w:ilvl w:val="8"/>
        <w:numId w:val="3"/>
      </w:numPr>
      <w:spacing w:after="0"/>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75353">
      <w:bodyDiv w:val="1"/>
      <w:marLeft w:val="0"/>
      <w:marRight w:val="0"/>
      <w:marTop w:val="0"/>
      <w:marBottom w:val="0"/>
      <w:divBdr>
        <w:top w:val="none" w:sz="0" w:space="0" w:color="auto"/>
        <w:left w:val="none" w:sz="0" w:space="0" w:color="auto"/>
        <w:bottom w:val="none" w:sz="0" w:space="0" w:color="auto"/>
        <w:right w:val="none" w:sz="0" w:space="0" w:color="auto"/>
      </w:divBdr>
    </w:div>
    <w:div w:id="1102186418">
      <w:bodyDiv w:val="1"/>
      <w:marLeft w:val="0"/>
      <w:marRight w:val="0"/>
      <w:marTop w:val="0"/>
      <w:marBottom w:val="0"/>
      <w:divBdr>
        <w:top w:val="none" w:sz="0" w:space="0" w:color="auto"/>
        <w:left w:val="none" w:sz="0" w:space="0" w:color="auto"/>
        <w:bottom w:val="none" w:sz="0" w:space="0" w:color="auto"/>
        <w:right w:val="none" w:sz="0" w:space="0" w:color="auto"/>
      </w:divBdr>
    </w:div>
    <w:div w:id="11820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Desktop\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708D-0160-4285-926A-E1DF949E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2418</TotalTime>
  <Pages>22</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Links>
    <vt:vector size="210" baseType="variant">
      <vt:variant>
        <vt:i4>1114169</vt:i4>
      </vt:variant>
      <vt:variant>
        <vt:i4>212</vt:i4>
      </vt:variant>
      <vt:variant>
        <vt:i4>0</vt:i4>
      </vt:variant>
      <vt:variant>
        <vt:i4>5</vt:i4>
      </vt:variant>
      <vt:variant>
        <vt:lpwstr/>
      </vt:variant>
      <vt:variant>
        <vt:lpwstr>_Toc411341855</vt:lpwstr>
      </vt:variant>
      <vt:variant>
        <vt:i4>1114169</vt:i4>
      </vt:variant>
      <vt:variant>
        <vt:i4>206</vt:i4>
      </vt:variant>
      <vt:variant>
        <vt:i4>0</vt:i4>
      </vt:variant>
      <vt:variant>
        <vt:i4>5</vt:i4>
      </vt:variant>
      <vt:variant>
        <vt:lpwstr/>
      </vt:variant>
      <vt:variant>
        <vt:lpwstr>_Toc411341854</vt:lpwstr>
      </vt:variant>
      <vt:variant>
        <vt:i4>1048630</vt:i4>
      </vt:variant>
      <vt:variant>
        <vt:i4>197</vt:i4>
      </vt:variant>
      <vt:variant>
        <vt:i4>0</vt:i4>
      </vt:variant>
      <vt:variant>
        <vt:i4>5</vt:i4>
      </vt:variant>
      <vt:variant>
        <vt:lpwstr/>
      </vt:variant>
      <vt:variant>
        <vt:lpwstr>_Toc411341744</vt:lpwstr>
      </vt:variant>
      <vt:variant>
        <vt:i4>1507383</vt:i4>
      </vt:variant>
      <vt:variant>
        <vt:i4>188</vt:i4>
      </vt:variant>
      <vt:variant>
        <vt:i4>0</vt:i4>
      </vt:variant>
      <vt:variant>
        <vt:i4>5</vt:i4>
      </vt:variant>
      <vt:variant>
        <vt:lpwstr/>
      </vt:variant>
      <vt:variant>
        <vt:lpwstr>_Toc411341635</vt:lpwstr>
      </vt:variant>
      <vt:variant>
        <vt:i4>1507383</vt:i4>
      </vt:variant>
      <vt:variant>
        <vt:i4>182</vt:i4>
      </vt:variant>
      <vt:variant>
        <vt:i4>0</vt:i4>
      </vt:variant>
      <vt:variant>
        <vt:i4>5</vt:i4>
      </vt:variant>
      <vt:variant>
        <vt:lpwstr/>
      </vt:variant>
      <vt:variant>
        <vt:lpwstr>_Toc411341634</vt:lpwstr>
      </vt:variant>
      <vt:variant>
        <vt:i4>1507383</vt:i4>
      </vt:variant>
      <vt:variant>
        <vt:i4>176</vt:i4>
      </vt:variant>
      <vt:variant>
        <vt:i4>0</vt:i4>
      </vt:variant>
      <vt:variant>
        <vt:i4>5</vt:i4>
      </vt:variant>
      <vt:variant>
        <vt:lpwstr/>
      </vt:variant>
      <vt:variant>
        <vt:lpwstr>_Toc411341633</vt:lpwstr>
      </vt:variant>
      <vt:variant>
        <vt:i4>1507383</vt:i4>
      </vt:variant>
      <vt:variant>
        <vt:i4>170</vt:i4>
      </vt:variant>
      <vt:variant>
        <vt:i4>0</vt:i4>
      </vt:variant>
      <vt:variant>
        <vt:i4>5</vt:i4>
      </vt:variant>
      <vt:variant>
        <vt:lpwstr/>
      </vt:variant>
      <vt:variant>
        <vt:lpwstr>_Toc411341632</vt:lpwstr>
      </vt:variant>
      <vt:variant>
        <vt:i4>1507383</vt:i4>
      </vt:variant>
      <vt:variant>
        <vt:i4>164</vt:i4>
      </vt:variant>
      <vt:variant>
        <vt:i4>0</vt:i4>
      </vt:variant>
      <vt:variant>
        <vt:i4>5</vt:i4>
      </vt:variant>
      <vt:variant>
        <vt:lpwstr/>
      </vt:variant>
      <vt:variant>
        <vt:lpwstr>_Toc411341631</vt:lpwstr>
      </vt:variant>
      <vt:variant>
        <vt:i4>1507383</vt:i4>
      </vt:variant>
      <vt:variant>
        <vt:i4>158</vt:i4>
      </vt:variant>
      <vt:variant>
        <vt:i4>0</vt:i4>
      </vt:variant>
      <vt:variant>
        <vt:i4>5</vt:i4>
      </vt:variant>
      <vt:variant>
        <vt:lpwstr/>
      </vt:variant>
      <vt:variant>
        <vt:lpwstr>_Toc411341630</vt:lpwstr>
      </vt:variant>
      <vt:variant>
        <vt:i4>1441847</vt:i4>
      </vt:variant>
      <vt:variant>
        <vt:i4>152</vt:i4>
      </vt:variant>
      <vt:variant>
        <vt:i4>0</vt:i4>
      </vt:variant>
      <vt:variant>
        <vt:i4>5</vt:i4>
      </vt:variant>
      <vt:variant>
        <vt:lpwstr/>
      </vt:variant>
      <vt:variant>
        <vt:lpwstr>_Toc411341629</vt:lpwstr>
      </vt:variant>
      <vt:variant>
        <vt:i4>1441847</vt:i4>
      </vt:variant>
      <vt:variant>
        <vt:i4>146</vt:i4>
      </vt:variant>
      <vt:variant>
        <vt:i4>0</vt:i4>
      </vt:variant>
      <vt:variant>
        <vt:i4>5</vt:i4>
      </vt:variant>
      <vt:variant>
        <vt:lpwstr/>
      </vt:variant>
      <vt:variant>
        <vt:lpwstr>_Toc411341628</vt:lpwstr>
      </vt:variant>
      <vt:variant>
        <vt:i4>1441847</vt:i4>
      </vt:variant>
      <vt:variant>
        <vt:i4>140</vt:i4>
      </vt:variant>
      <vt:variant>
        <vt:i4>0</vt:i4>
      </vt:variant>
      <vt:variant>
        <vt:i4>5</vt:i4>
      </vt:variant>
      <vt:variant>
        <vt:lpwstr/>
      </vt:variant>
      <vt:variant>
        <vt:lpwstr>_Toc411341627</vt:lpwstr>
      </vt:variant>
      <vt:variant>
        <vt:i4>1441847</vt:i4>
      </vt:variant>
      <vt:variant>
        <vt:i4>134</vt:i4>
      </vt:variant>
      <vt:variant>
        <vt:i4>0</vt:i4>
      </vt:variant>
      <vt:variant>
        <vt:i4>5</vt:i4>
      </vt:variant>
      <vt:variant>
        <vt:lpwstr/>
      </vt:variant>
      <vt:variant>
        <vt:lpwstr>_Toc411341626</vt:lpwstr>
      </vt:variant>
      <vt:variant>
        <vt:i4>1441847</vt:i4>
      </vt:variant>
      <vt:variant>
        <vt:i4>128</vt:i4>
      </vt:variant>
      <vt:variant>
        <vt:i4>0</vt:i4>
      </vt:variant>
      <vt:variant>
        <vt:i4>5</vt:i4>
      </vt:variant>
      <vt:variant>
        <vt:lpwstr/>
      </vt:variant>
      <vt:variant>
        <vt:lpwstr>_Toc411341625</vt:lpwstr>
      </vt:variant>
      <vt:variant>
        <vt:i4>1441847</vt:i4>
      </vt:variant>
      <vt:variant>
        <vt:i4>122</vt:i4>
      </vt:variant>
      <vt:variant>
        <vt:i4>0</vt:i4>
      </vt:variant>
      <vt:variant>
        <vt:i4>5</vt:i4>
      </vt:variant>
      <vt:variant>
        <vt:lpwstr/>
      </vt:variant>
      <vt:variant>
        <vt:lpwstr>_Toc411341624</vt:lpwstr>
      </vt:variant>
      <vt:variant>
        <vt:i4>1441847</vt:i4>
      </vt:variant>
      <vt:variant>
        <vt:i4>116</vt:i4>
      </vt:variant>
      <vt:variant>
        <vt:i4>0</vt:i4>
      </vt:variant>
      <vt:variant>
        <vt:i4>5</vt:i4>
      </vt:variant>
      <vt:variant>
        <vt:lpwstr/>
      </vt:variant>
      <vt:variant>
        <vt:lpwstr>_Toc411341623</vt:lpwstr>
      </vt:variant>
      <vt:variant>
        <vt:i4>1441847</vt:i4>
      </vt:variant>
      <vt:variant>
        <vt:i4>110</vt:i4>
      </vt:variant>
      <vt:variant>
        <vt:i4>0</vt:i4>
      </vt:variant>
      <vt:variant>
        <vt:i4>5</vt:i4>
      </vt:variant>
      <vt:variant>
        <vt:lpwstr/>
      </vt:variant>
      <vt:variant>
        <vt:lpwstr>_Toc411341622</vt:lpwstr>
      </vt:variant>
      <vt:variant>
        <vt:i4>1441847</vt:i4>
      </vt:variant>
      <vt:variant>
        <vt:i4>104</vt:i4>
      </vt:variant>
      <vt:variant>
        <vt:i4>0</vt:i4>
      </vt:variant>
      <vt:variant>
        <vt:i4>5</vt:i4>
      </vt:variant>
      <vt:variant>
        <vt:lpwstr/>
      </vt:variant>
      <vt:variant>
        <vt:lpwstr>_Toc411341621</vt:lpwstr>
      </vt:variant>
      <vt:variant>
        <vt:i4>1441847</vt:i4>
      </vt:variant>
      <vt:variant>
        <vt:i4>98</vt:i4>
      </vt:variant>
      <vt:variant>
        <vt:i4>0</vt:i4>
      </vt:variant>
      <vt:variant>
        <vt:i4>5</vt:i4>
      </vt:variant>
      <vt:variant>
        <vt:lpwstr/>
      </vt:variant>
      <vt:variant>
        <vt:lpwstr>_Toc411341620</vt:lpwstr>
      </vt:variant>
      <vt:variant>
        <vt:i4>1376311</vt:i4>
      </vt:variant>
      <vt:variant>
        <vt:i4>92</vt:i4>
      </vt:variant>
      <vt:variant>
        <vt:i4>0</vt:i4>
      </vt:variant>
      <vt:variant>
        <vt:i4>5</vt:i4>
      </vt:variant>
      <vt:variant>
        <vt:lpwstr/>
      </vt:variant>
      <vt:variant>
        <vt:lpwstr>_Toc411341619</vt:lpwstr>
      </vt:variant>
      <vt:variant>
        <vt:i4>1376311</vt:i4>
      </vt:variant>
      <vt:variant>
        <vt:i4>86</vt:i4>
      </vt:variant>
      <vt:variant>
        <vt:i4>0</vt:i4>
      </vt:variant>
      <vt:variant>
        <vt:i4>5</vt:i4>
      </vt:variant>
      <vt:variant>
        <vt:lpwstr/>
      </vt:variant>
      <vt:variant>
        <vt:lpwstr>_Toc411341618</vt:lpwstr>
      </vt:variant>
      <vt:variant>
        <vt:i4>1376311</vt:i4>
      </vt:variant>
      <vt:variant>
        <vt:i4>80</vt:i4>
      </vt:variant>
      <vt:variant>
        <vt:i4>0</vt:i4>
      </vt:variant>
      <vt:variant>
        <vt:i4>5</vt:i4>
      </vt:variant>
      <vt:variant>
        <vt:lpwstr/>
      </vt:variant>
      <vt:variant>
        <vt:lpwstr>_Toc411341617</vt:lpwstr>
      </vt:variant>
      <vt:variant>
        <vt:i4>1376311</vt:i4>
      </vt:variant>
      <vt:variant>
        <vt:i4>74</vt:i4>
      </vt:variant>
      <vt:variant>
        <vt:i4>0</vt:i4>
      </vt:variant>
      <vt:variant>
        <vt:i4>5</vt:i4>
      </vt:variant>
      <vt:variant>
        <vt:lpwstr/>
      </vt:variant>
      <vt:variant>
        <vt:lpwstr>_Toc411341616</vt:lpwstr>
      </vt:variant>
      <vt:variant>
        <vt:i4>1376311</vt:i4>
      </vt:variant>
      <vt:variant>
        <vt:i4>68</vt:i4>
      </vt:variant>
      <vt:variant>
        <vt:i4>0</vt:i4>
      </vt:variant>
      <vt:variant>
        <vt:i4>5</vt:i4>
      </vt:variant>
      <vt:variant>
        <vt:lpwstr/>
      </vt:variant>
      <vt:variant>
        <vt:lpwstr>_Toc411341615</vt:lpwstr>
      </vt:variant>
      <vt:variant>
        <vt:i4>1376311</vt:i4>
      </vt:variant>
      <vt:variant>
        <vt:i4>62</vt:i4>
      </vt:variant>
      <vt:variant>
        <vt:i4>0</vt:i4>
      </vt:variant>
      <vt:variant>
        <vt:i4>5</vt:i4>
      </vt:variant>
      <vt:variant>
        <vt:lpwstr/>
      </vt:variant>
      <vt:variant>
        <vt:lpwstr>_Toc411341614</vt:lpwstr>
      </vt:variant>
      <vt:variant>
        <vt:i4>1376311</vt:i4>
      </vt:variant>
      <vt:variant>
        <vt:i4>56</vt:i4>
      </vt:variant>
      <vt:variant>
        <vt:i4>0</vt:i4>
      </vt:variant>
      <vt:variant>
        <vt:i4>5</vt:i4>
      </vt:variant>
      <vt:variant>
        <vt:lpwstr/>
      </vt:variant>
      <vt:variant>
        <vt:lpwstr>_Toc411341613</vt:lpwstr>
      </vt:variant>
      <vt:variant>
        <vt:i4>1376311</vt:i4>
      </vt:variant>
      <vt:variant>
        <vt:i4>50</vt:i4>
      </vt:variant>
      <vt:variant>
        <vt:i4>0</vt:i4>
      </vt:variant>
      <vt:variant>
        <vt:i4>5</vt:i4>
      </vt:variant>
      <vt:variant>
        <vt:lpwstr/>
      </vt:variant>
      <vt:variant>
        <vt:lpwstr>_Toc411341612</vt:lpwstr>
      </vt:variant>
      <vt:variant>
        <vt:i4>1376311</vt:i4>
      </vt:variant>
      <vt:variant>
        <vt:i4>44</vt:i4>
      </vt:variant>
      <vt:variant>
        <vt:i4>0</vt:i4>
      </vt:variant>
      <vt:variant>
        <vt:i4>5</vt:i4>
      </vt:variant>
      <vt:variant>
        <vt:lpwstr/>
      </vt:variant>
      <vt:variant>
        <vt:lpwstr>_Toc411341611</vt:lpwstr>
      </vt:variant>
      <vt:variant>
        <vt:i4>1376311</vt:i4>
      </vt:variant>
      <vt:variant>
        <vt:i4>38</vt:i4>
      </vt:variant>
      <vt:variant>
        <vt:i4>0</vt:i4>
      </vt:variant>
      <vt:variant>
        <vt:i4>5</vt:i4>
      </vt:variant>
      <vt:variant>
        <vt:lpwstr/>
      </vt:variant>
      <vt:variant>
        <vt:lpwstr>_Toc411341610</vt:lpwstr>
      </vt:variant>
      <vt:variant>
        <vt:i4>1310775</vt:i4>
      </vt:variant>
      <vt:variant>
        <vt:i4>32</vt:i4>
      </vt:variant>
      <vt:variant>
        <vt:i4>0</vt:i4>
      </vt:variant>
      <vt:variant>
        <vt:i4>5</vt:i4>
      </vt:variant>
      <vt:variant>
        <vt:lpwstr/>
      </vt:variant>
      <vt:variant>
        <vt:lpwstr>_Toc411341609</vt:lpwstr>
      </vt:variant>
      <vt:variant>
        <vt:i4>1310775</vt:i4>
      </vt:variant>
      <vt:variant>
        <vt:i4>26</vt:i4>
      </vt:variant>
      <vt:variant>
        <vt:i4>0</vt:i4>
      </vt:variant>
      <vt:variant>
        <vt:i4>5</vt:i4>
      </vt:variant>
      <vt:variant>
        <vt:lpwstr/>
      </vt:variant>
      <vt:variant>
        <vt:lpwstr>_Toc411341608</vt:lpwstr>
      </vt:variant>
      <vt:variant>
        <vt:i4>1310775</vt:i4>
      </vt:variant>
      <vt:variant>
        <vt:i4>20</vt:i4>
      </vt:variant>
      <vt:variant>
        <vt:i4>0</vt:i4>
      </vt:variant>
      <vt:variant>
        <vt:i4>5</vt:i4>
      </vt:variant>
      <vt:variant>
        <vt:lpwstr/>
      </vt:variant>
      <vt:variant>
        <vt:lpwstr>_Toc411341607</vt:lpwstr>
      </vt:variant>
      <vt:variant>
        <vt:i4>1310775</vt:i4>
      </vt:variant>
      <vt:variant>
        <vt:i4>14</vt:i4>
      </vt:variant>
      <vt:variant>
        <vt:i4>0</vt:i4>
      </vt:variant>
      <vt:variant>
        <vt:i4>5</vt:i4>
      </vt:variant>
      <vt:variant>
        <vt:lpwstr/>
      </vt:variant>
      <vt:variant>
        <vt:lpwstr>_Toc411341606</vt:lpwstr>
      </vt:variant>
      <vt:variant>
        <vt:i4>1310775</vt:i4>
      </vt:variant>
      <vt:variant>
        <vt:i4>8</vt:i4>
      </vt:variant>
      <vt:variant>
        <vt:i4>0</vt:i4>
      </vt:variant>
      <vt:variant>
        <vt:i4>5</vt:i4>
      </vt:variant>
      <vt:variant>
        <vt:lpwstr/>
      </vt:variant>
      <vt:variant>
        <vt:lpwstr>_Toc411341605</vt:lpwstr>
      </vt:variant>
      <vt:variant>
        <vt:i4>1310775</vt:i4>
      </vt:variant>
      <vt:variant>
        <vt:i4>2</vt:i4>
      </vt:variant>
      <vt:variant>
        <vt:i4>0</vt:i4>
      </vt:variant>
      <vt:variant>
        <vt:i4>5</vt:i4>
      </vt:variant>
      <vt:variant>
        <vt:lpwstr/>
      </vt:variant>
      <vt:variant>
        <vt:lpwstr>_Toc411341604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dc:creator>
  <cp:keywords/>
  <dc:description/>
  <cp:lastModifiedBy>adrianmac42@yahoo.com</cp:lastModifiedBy>
  <cp:revision>15</cp:revision>
  <dcterms:created xsi:type="dcterms:W3CDTF">2017-04-11T12:52:00Z</dcterms:created>
  <dcterms:modified xsi:type="dcterms:W3CDTF">2017-04-15T00:38:00Z</dcterms:modified>
</cp:coreProperties>
</file>